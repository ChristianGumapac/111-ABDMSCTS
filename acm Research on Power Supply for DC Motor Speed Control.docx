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F9A15" w14:textId="77777777" w:rsidR="005C2688" w:rsidRPr="00D6577D" w:rsidRDefault="005C2688" w:rsidP="005B434B">
      <w:pPr>
        <w:pStyle w:val="Authors"/>
        <w:rPr>
          <w:rFonts w:eastAsia="MS Gothic"/>
          <w:b/>
          <w:bCs/>
          <w:iCs/>
          <w:caps w:val="0"/>
          <w:sz w:val="28"/>
          <w:szCs w:val="34"/>
          <w:lang w:eastAsia="en-US"/>
        </w:rPr>
      </w:pPr>
      <w:r w:rsidRPr="00D6577D">
        <w:rPr>
          <w:rFonts w:eastAsia="MS Gothic"/>
          <w:b/>
          <w:bCs/>
          <w:iCs/>
          <w:caps w:val="0"/>
          <w:sz w:val="28"/>
          <w:szCs w:val="34"/>
          <w:lang w:eastAsia="en-US"/>
        </w:rPr>
        <w:t xml:space="preserve">Research on </w:t>
      </w:r>
      <w:bookmarkStart w:id="0" w:name="_Hlk105197234"/>
      <w:r w:rsidRPr="00D6577D">
        <w:rPr>
          <w:rFonts w:eastAsia="MS Gothic"/>
          <w:b/>
          <w:bCs/>
          <w:iCs/>
          <w:caps w:val="0"/>
          <w:sz w:val="28"/>
          <w:szCs w:val="34"/>
          <w:lang w:eastAsia="en-US"/>
        </w:rPr>
        <w:t>Power Supply for DC Motor Speed Control</w:t>
      </w:r>
      <w:bookmarkEnd w:id="0"/>
    </w:p>
    <w:p w14:paraId="04DEEF5B" w14:textId="2E6F1228" w:rsidR="005B434B" w:rsidRPr="0029158F" w:rsidRDefault="005C2688" w:rsidP="005B434B">
      <w:pPr>
        <w:pStyle w:val="Authors"/>
        <w:rPr>
          <w:rFonts w:eastAsiaTheme="minorEastAsia"/>
          <w:caps w:val="0"/>
        </w:rPr>
      </w:pPr>
      <w:r>
        <w:rPr>
          <w:rFonts w:eastAsiaTheme="minorEastAsia"/>
          <w:caps w:val="0"/>
        </w:rPr>
        <w:t xml:space="preserve">Christian </w:t>
      </w:r>
      <w:proofErr w:type="spellStart"/>
      <w:r>
        <w:rPr>
          <w:rFonts w:eastAsiaTheme="minorEastAsia"/>
          <w:caps w:val="0"/>
        </w:rPr>
        <w:t>Gulay</w:t>
      </w:r>
      <w:proofErr w:type="spellEnd"/>
      <w:r>
        <w:rPr>
          <w:rFonts w:eastAsiaTheme="minorEastAsia"/>
          <w:caps w:val="0"/>
        </w:rPr>
        <w:t xml:space="preserve"> Gumapac</w:t>
      </w:r>
      <w:r w:rsidR="00867122">
        <w:rPr>
          <w:rFonts w:eastAsiaTheme="minorEastAsia"/>
          <w:caps w:val="0"/>
        </w:rPr>
        <w:t xml:space="preserve"> (</w:t>
      </w:r>
      <w:r w:rsidR="006054A1">
        <w:rPr>
          <w:rFonts w:eastAsiaTheme="minorEastAsia"/>
          <w:caps w:val="0"/>
        </w:rPr>
        <w:t>Student</w:t>
      </w:r>
      <w:r w:rsidR="00867122">
        <w:rPr>
          <w:rFonts w:eastAsiaTheme="minorEastAsia"/>
          <w:caps w:val="0"/>
        </w:rPr>
        <w:t>)</w:t>
      </w:r>
    </w:p>
    <w:p w14:paraId="1F4D74E1" w14:textId="5834D7C4" w:rsidR="008D263B" w:rsidRDefault="00650AB1" w:rsidP="005B434B">
      <w:pPr>
        <w:pStyle w:val="Authors"/>
        <w:rPr>
          <w:rFonts w:ascii="Linux Libertine O" w:eastAsiaTheme="minorEastAsia" w:hAnsi="Linux Libertine O" w:cs="Linux Libertine O"/>
          <w:caps w:val="0"/>
          <w:sz w:val="18"/>
          <w:szCs w:val="20"/>
          <w:lang w:eastAsia="en-US"/>
        </w:rPr>
      </w:pPr>
      <w:hyperlink r:id="rId10" w:history="1">
        <w:r w:rsidR="008D263B" w:rsidRPr="004164B1">
          <w:rPr>
            <w:rStyle w:val="Hyperlink"/>
            <w:rFonts w:eastAsiaTheme="minorEastAsia"/>
            <w:caps w:val="0"/>
            <w:sz w:val="18"/>
            <w:szCs w:val="20"/>
            <w:lang w:eastAsia="en-US"/>
          </w:rPr>
          <w:t>christian.gumapac@bisu.edu.ph</w:t>
        </w:r>
      </w:hyperlink>
      <w:r w:rsidR="008D263B" w:rsidRPr="008D263B">
        <w:rPr>
          <w:rFonts w:ascii="Linux Libertine O" w:eastAsiaTheme="minorEastAsia" w:hAnsi="Linux Libertine O" w:cs="Linux Libertine O"/>
          <w:caps w:val="0"/>
          <w:sz w:val="18"/>
          <w:szCs w:val="20"/>
          <w:lang w:eastAsia="en-US"/>
        </w:rPr>
        <w:t>,</w:t>
      </w:r>
    </w:p>
    <w:p w14:paraId="65663DED" w14:textId="40553134" w:rsidR="005B434B" w:rsidRDefault="00F830EA" w:rsidP="005B434B">
      <w:pPr>
        <w:pStyle w:val="Authors"/>
        <w:rPr>
          <w:rStyle w:val="AuthorsChar"/>
        </w:rPr>
      </w:pPr>
      <w:r>
        <w:rPr>
          <w:rStyle w:val="AuthorsChar"/>
        </w:rPr>
        <w:t xml:space="preserve">Max Angelo </w:t>
      </w:r>
      <w:proofErr w:type="spellStart"/>
      <w:r>
        <w:rPr>
          <w:rStyle w:val="AuthorsChar"/>
        </w:rPr>
        <w:t>Dapitilla</w:t>
      </w:r>
      <w:proofErr w:type="spellEnd"/>
      <w:r>
        <w:rPr>
          <w:rStyle w:val="AuthorsChar"/>
        </w:rPr>
        <w:t xml:space="preserve"> Perin</w:t>
      </w:r>
      <w:r w:rsidR="00867122">
        <w:rPr>
          <w:rStyle w:val="AuthorsChar"/>
        </w:rPr>
        <w:t xml:space="preserve"> (Instructor)</w:t>
      </w:r>
    </w:p>
    <w:p w14:paraId="1E62ABF4" w14:textId="49FEE67A" w:rsidR="005B434B" w:rsidRPr="00EE4FEB" w:rsidRDefault="0096109E" w:rsidP="005B434B">
      <w:pPr>
        <w:pStyle w:val="Affiliation"/>
        <w:rPr>
          <w:rFonts w:eastAsiaTheme="minorEastAsia"/>
        </w:rPr>
      </w:pPr>
      <w:r>
        <w:rPr>
          <w:rFonts w:eastAsiaTheme="minorEastAsia"/>
        </w:rPr>
        <w:t xml:space="preserve">Faculty of </w:t>
      </w:r>
      <w:r w:rsidR="00F830EA">
        <w:rPr>
          <w:rFonts w:eastAsiaTheme="minorEastAsia"/>
        </w:rPr>
        <w:t>Department of Computer Engineering, College of Engineering, Architecture and Industrial Design, Bohol Island State University-Main Campus</w:t>
      </w:r>
      <w:r w:rsidR="00547F6A">
        <w:rPr>
          <w:rFonts w:eastAsiaTheme="minorEastAsia"/>
        </w:rPr>
        <w:t xml:space="preserve">, </w:t>
      </w:r>
      <w:r w:rsidR="00F830EA">
        <w:rPr>
          <w:rFonts w:eastAsiaTheme="minorEastAsia"/>
        </w:rPr>
        <w:t>maxangelo.perin@bisu.edu.ph</w:t>
      </w:r>
    </w:p>
    <w:p w14:paraId="4A48D2D1" w14:textId="77777777" w:rsidR="00B66F0C" w:rsidRPr="00B66F0C" w:rsidRDefault="008D263B" w:rsidP="00B66F0C">
      <w:pPr>
        <w:pStyle w:val="ACMRefHead"/>
        <w:rPr>
          <w:rFonts w:eastAsia="Cambria"/>
          <w:b w:val="0"/>
          <w:bCs w:val="0"/>
          <w:szCs w:val="22"/>
        </w:rPr>
      </w:pPr>
      <w:r w:rsidRPr="00B66F0C">
        <w:rPr>
          <w:rFonts w:eastAsia="Cambria"/>
          <w:szCs w:val="22"/>
        </w:rPr>
        <w:t>Imaginative Abstract.</w:t>
      </w:r>
      <w:r w:rsidRPr="008D263B">
        <w:rPr>
          <w:rFonts w:eastAsia="Cambria"/>
          <w:b w:val="0"/>
          <w:bCs w:val="0"/>
          <w:szCs w:val="22"/>
        </w:rPr>
        <w:t xml:space="preserve">  </w:t>
      </w:r>
      <w:r w:rsidR="00B66F0C" w:rsidRPr="00B66F0C">
        <w:rPr>
          <w:rFonts w:eastAsia="Cambria"/>
          <w:b w:val="0"/>
          <w:bCs w:val="0"/>
          <w:szCs w:val="22"/>
        </w:rPr>
        <w:t>Power is the backbone of any electronic system and the power supply is what feeds the system. Choosing the right supply can be the critical difference between a device working at optimum levels and one that may deliver inconsistent results. In addition to alternating current (AC) to direct current (DC) power supplies, DC to DC converters is also available. If DC is already available in your system, a DC-to-DC converter may be the better design. Smaller electronic devices (such as computers) require direct current to operate with an AC-to-DC converter from wall power.  Alternating current is used for equipment that have motors (refrigerators are an example). Which type of current to use depends on the load being powered.</w:t>
      </w:r>
    </w:p>
    <w:p w14:paraId="68A2FF4D" w14:textId="66CC6774" w:rsidR="008D263B" w:rsidRPr="008D263B" w:rsidRDefault="00B66F0C" w:rsidP="00B66F0C">
      <w:pPr>
        <w:pStyle w:val="ACMRefHead"/>
        <w:rPr>
          <w:rFonts w:eastAsia="Cambria"/>
          <w:b w:val="0"/>
          <w:bCs w:val="0"/>
          <w:szCs w:val="22"/>
        </w:rPr>
      </w:pPr>
      <w:r w:rsidRPr="00B66F0C">
        <w:rPr>
          <w:rFonts w:eastAsia="Cambria"/>
          <w:szCs w:val="22"/>
        </w:rPr>
        <w:t>Keywords</w:t>
      </w:r>
      <w:r w:rsidRPr="00B66F0C">
        <w:rPr>
          <w:rFonts w:eastAsia="Cambria"/>
          <w:b w:val="0"/>
          <w:bCs w:val="0"/>
          <w:szCs w:val="22"/>
        </w:rPr>
        <w:t>: Alternating Current, Direct Current, Electronic System, Power Supply.</w:t>
      </w:r>
    </w:p>
    <w:p w14:paraId="336EA0EC" w14:textId="77777777" w:rsidR="005B434B" w:rsidRPr="000723E6" w:rsidRDefault="005B434B" w:rsidP="005B434B">
      <w:pPr>
        <w:pStyle w:val="ACMRefHead"/>
      </w:pPr>
      <w:r w:rsidRPr="000723E6">
        <w:t>ACM Reference Format:</w:t>
      </w:r>
    </w:p>
    <w:p w14:paraId="36203CFA" w14:textId="17CC42F2" w:rsidR="005B434B" w:rsidRDefault="00F830EA" w:rsidP="005B434B">
      <w:pPr>
        <w:pStyle w:val="ACMRef"/>
      </w:pPr>
      <w:r w:rsidRPr="00F830EA">
        <w:rPr>
          <w:b/>
          <w:bCs w:val="0"/>
        </w:rPr>
        <w:t>Student 1</w:t>
      </w:r>
      <w:r>
        <w:t xml:space="preserve">, </w:t>
      </w:r>
      <w:r w:rsidR="008D263B">
        <w:t xml:space="preserve">Christian </w:t>
      </w:r>
      <w:proofErr w:type="spellStart"/>
      <w:r w:rsidR="008D263B">
        <w:t>Gulay</w:t>
      </w:r>
      <w:proofErr w:type="spellEnd"/>
      <w:r w:rsidRPr="00F830EA">
        <w:t xml:space="preserve"> </w:t>
      </w:r>
      <w:r w:rsidR="008D263B">
        <w:t>Gumapac</w:t>
      </w:r>
      <w:r w:rsidRPr="00F830EA">
        <w:t>. 202</w:t>
      </w:r>
      <w:r>
        <w:t>2</w:t>
      </w:r>
      <w:r w:rsidRPr="00F830EA">
        <w:t xml:space="preserve">. </w:t>
      </w:r>
      <w:r w:rsidRPr="00F830EA">
        <w:rPr>
          <w:b/>
          <w:bCs w:val="0"/>
        </w:rPr>
        <w:t>Title</w:t>
      </w:r>
      <w:r w:rsidRPr="00F830EA">
        <w:t xml:space="preserve">. In </w:t>
      </w:r>
      <w:r>
        <w:t xml:space="preserve">Research Project Presentation for </w:t>
      </w:r>
      <w:r w:rsidR="004C5A40">
        <w:t>B</w:t>
      </w:r>
      <w:r w:rsidR="005404A8">
        <w:t xml:space="preserve">achelor of </w:t>
      </w:r>
      <w:r w:rsidR="004C5A40">
        <w:t>S</w:t>
      </w:r>
      <w:r w:rsidR="005404A8">
        <w:t>cience in</w:t>
      </w:r>
      <w:r w:rsidR="004C5A40">
        <w:t xml:space="preserve"> </w:t>
      </w:r>
      <w:r w:rsidR="00FD196E">
        <w:t>Electrical</w:t>
      </w:r>
      <w:r w:rsidR="004C5A40">
        <w:t xml:space="preserve"> Engineering 3 in </w:t>
      </w:r>
      <w:r w:rsidRPr="00F830EA">
        <w:t xml:space="preserve">CPE </w:t>
      </w:r>
      <w:r w:rsidR="00FD196E">
        <w:t>03</w:t>
      </w:r>
      <w:r w:rsidRPr="00F830EA">
        <w:t xml:space="preserve"> </w:t>
      </w:r>
      <w:r w:rsidR="005404A8">
        <w:t>–</w:t>
      </w:r>
      <w:r w:rsidRPr="00F830EA">
        <w:t xml:space="preserve"> </w:t>
      </w:r>
      <w:r w:rsidR="00FD196E">
        <w:t>Microprocessor Systems</w:t>
      </w:r>
      <w:r>
        <w:t xml:space="preserve"> S.Y. 2021-2022, </w:t>
      </w:r>
      <w:r w:rsidR="00FD196E">
        <w:t>2</w:t>
      </w:r>
      <w:r w:rsidR="00FD196E">
        <w:rPr>
          <w:vertAlign w:val="superscript"/>
        </w:rPr>
        <w:t>nd</w:t>
      </w:r>
      <w:r>
        <w:t xml:space="preserve"> Semester</w:t>
      </w:r>
      <w:r w:rsidRPr="00F830EA">
        <w:t xml:space="preserve">, </w:t>
      </w:r>
      <w:r>
        <w:t>Bohol Island State University-Main Campus</w:t>
      </w:r>
      <w:r w:rsidRPr="00F830EA">
        <w:t>,</w:t>
      </w:r>
      <w:r>
        <w:t xml:space="preserve"> Tagbilaran City,</w:t>
      </w:r>
      <w:r w:rsidRPr="00F830EA">
        <w:t xml:space="preserve"> Republic of </w:t>
      </w:r>
      <w:r>
        <w:t>the Philippines</w:t>
      </w:r>
      <w:r w:rsidRPr="00F830EA">
        <w:t>. ACM, New York, NY, USA</w:t>
      </w:r>
      <w:r w:rsidR="004C5A40">
        <w:t xml:space="preserve"> </w:t>
      </w:r>
    </w:p>
    <w:p w14:paraId="61B56290" w14:textId="77777777" w:rsidR="0048699F" w:rsidRPr="000723E6" w:rsidRDefault="0048699F" w:rsidP="005B434B">
      <w:pPr>
        <w:pStyle w:val="ACMRef"/>
      </w:pPr>
    </w:p>
    <w:p w14:paraId="0DD001FD" w14:textId="3C37328E" w:rsidR="005B434B" w:rsidRPr="0048699F" w:rsidRDefault="005B434B" w:rsidP="002F4330">
      <w:pPr>
        <w:pStyle w:val="Head1"/>
        <w:tabs>
          <w:tab w:val="clear" w:pos="360"/>
        </w:tabs>
        <w:ind w:left="432" w:hanging="432"/>
        <w:jc w:val="both"/>
        <w:rPr>
          <w:sz w:val="20"/>
          <w:szCs w:val="22"/>
        </w:rPr>
      </w:pPr>
      <w:bookmarkStart w:id="1" w:name="_Hlk105193366"/>
      <w:r w:rsidRPr="0048699F">
        <w:rPr>
          <w:sz w:val="20"/>
          <w:szCs w:val="22"/>
        </w:rPr>
        <w:t>Introduction</w:t>
      </w:r>
      <w:bookmarkEnd w:id="1"/>
    </w:p>
    <w:p w14:paraId="2C9B4BBA" w14:textId="5BE7CFC7" w:rsidR="00797C4C" w:rsidRDefault="002F4330" w:rsidP="002F4330">
      <w:pPr>
        <w:pStyle w:val="Para"/>
        <w:rPr>
          <w:lang w:eastAsia="en-US"/>
        </w:rPr>
      </w:pPr>
      <w:r w:rsidRPr="002F4330">
        <w:rPr>
          <w:lang w:eastAsia="en-US"/>
        </w:rPr>
        <w:t>DC motor has been widely used in various fields among which single-phase, two-phase, three equally endless variety of operating mode, and each class of brushless DC motor drive system is divided into multiple, rather half-bridge drivers and full bridge drivers become the most widely used drive. Full-bridge driving mode can be divided into a variety of the most commonly used is the star and angled connector, select the drive mode will directly affect the performance and cost of the motor, so select the appropriate drive way is a top priority.</w:t>
      </w:r>
    </w:p>
    <w:p w14:paraId="671AE1E7" w14:textId="1C4CC718" w:rsidR="002F4330" w:rsidRDefault="002F4330" w:rsidP="002F4330">
      <w:pPr>
        <w:pStyle w:val="ParaContinue"/>
        <w:rPr>
          <w:lang w:eastAsia="en-US"/>
        </w:rPr>
      </w:pPr>
      <w:r w:rsidRPr="002F4330">
        <w:rPr>
          <w:lang w:eastAsia="en-US"/>
        </w:rPr>
        <w:t xml:space="preserve">Power supply Motor speed control of DC motor is nothing new. A simplest method to control the rotation speed of a DC motor is to control its driving voltage. The higher the voltage is the higher speed the motor tries to </w:t>
      </w:r>
      <w:r w:rsidR="002B11B2" w:rsidRPr="002F4330">
        <w:rPr>
          <w:lang w:eastAsia="en-US"/>
        </w:rPr>
        <w:t>reach.</w:t>
      </w:r>
      <w:r w:rsidR="002B11B2" w:rsidRPr="002B11B2">
        <w:rPr>
          <w:lang w:eastAsia="en-US"/>
        </w:rPr>
        <w:t xml:space="preserve"> Most of the power supplies are in the form of laptop chargers, cell phone adaptors, computer supplies and lab AC – DC supplies.</w:t>
      </w:r>
    </w:p>
    <w:p w14:paraId="0DCCD7CA" w14:textId="2BA0593E" w:rsidR="002B11B2" w:rsidRDefault="002B11B2" w:rsidP="002F4330">
      <w:pPr>
        <w:pStyle w:val="ParaContinue"/>
        <w:rPr>
          <w:lang w:eastAsia="en-US"/>
        </w:rPr>
      </w:pPr>
    </w:p>
    <w:p w14:paraId="2D66411C" w14:textId="77777777" w:rsidR="00322985" w:rsidRDefault="00322985" w:rsidP="00775A3E">
      <w:pPr>
        <w:rPr>
          <w:b/>
          <w:bCs/>
        </w:rPr>
      </w:pPr>
    </w:p>
    <w:p w14:paraId="1AD9836D" w14:textId="77777777" w:rsidR="00322985" w:rsidRDefault="00322985" w:rsidP="00775A3E">
      <w:pPr>
        <w:rPr>
          <w:b/>
          <w:bCs/>
        </w:rPr>
      </w:pPr>
    </w:p>
    <w:p w14:paraId="2F9B3A98" w14:textId="77777777" w:rsidR="00322985" w:rsidRDefault="00322985" w:rsidP="00775A3E">
      <w:pPr>
        <w:rPr>
          <w:b/>
          <w:bCs/>
        </w:rPr>
      </w:pPr>
    </w:p>
    <w:p w14:paraId="17D8810C" w14:textId="77777777" w:rsidR="00B66F0C" w:rsidRDefault="00B66F0C" w:rsidP="00775A3E">
      <w:pPr>
        <w:rPr>
          <w:b/>
          <w:bCs/>
          <w:sz w:val="28"/>
          <w:szCs w:val="28"/>
        </w:rPr>
      </w:pPr>
    </w:p>
    <w:p w14:paraId="69F1DC75" w14:textId="77777777" w:rsidR="00B66F0C" w:rsidRDefault="00B66F0C" w:rsidP="00775A3E">
      <w:pPr>
        <w:rPr>
          <w:b/>
          <w:bCs/>
          <w:sz w:val="28"/>
          <w:szCs w:val="28"/>
        </w:rPr>
      </w:pPr>
    </w:p>
    <w:p w14:paraId="7F1FBAF8" w14:textId="67DB7A5B" w:rsidR="00775A3E" w:rsidRPr="0048699F" w:rsidRDefault="004814B6" w:rsidP="00775A3E">
      <w:pPr>
        <w:rPr>
          <w:b/>
          <w:bCs/>
          <w:sz w:val="28"/>
          <w:szCs w:val="28"/>
        </w:rPr>
      </w:pPr>
      <w:r w:rsidRPr="0048699F">
        <w:rPr>
          <w:b/>
          <w:bCs/>
          <w:sz w:val="28"/>
          <w:szCs w:val="28"/>
        </w:rPr>
        <w:lastRenderedPageBreak/>
        <w:t>2</w:t>
      </w:r>
      <w:r w:rsidR="00775A3E" w:rsidRPr="0048699F">
        <w:rPr>
          <w:b/>
          <w:bCs/>
          <w:sz w:val="28"/>
          <w:szCs w:val="28"/>
        </w:rPr>
        <w:t xml:space="preserve"> </w:t>
      </w:r>
      <w:r w:rsidR="00322985" w:rsidRPr="0048699F">
        <w:rPr>
          <w:b/>
          <w:bCs/>
          <w:sz w:val="28"/>
          <w:szCs w:val="28"/>
        </w:rPr>
        <w:t>CORE COMPONENTS OF A POWER SUPPLY</w:t>
      </w:r>
    </w:p>
    <w:p w14:paraId="40B367A5" w14:textId="3204964B" w:rsidR="00322985" w:rsidRPr="00322985" w:rsidRDefault="004814B6" w:rsidP="00322985">
      <w:pPr>
        <w:jc w:val="both"/>
        <w:rPr>
          <w:lang w:val="en-PH"/>
        </w:rPr>
      </w:pPr>
      <w:r>
        <w:rPr>
          <w:lang w:val="en-PH"/>
        </w:rPr>
        <w:t>2</w:t>
      </w:r>
      <w:r w:rsidR="00322985" w:rsidRPr="00322985">
        <w:rPr>
          <w:lang w:val="en-PH"/>
        </w:rPr>
        <w:t>.1The Transformer</w:t>
      </w:r>
    </w:p>
    <w:p w14:paraId="3D9C0380" w14:textId="4F169E13" w:rsidR="00322985" w:rsidRPr="00322985" w:rsidRDefault="00322985" w:rsidP="00322985">
      <w:pPr>
        <w:jc w:val="both"/>
        <w:rPr>
          <w:lang w:val="en-PH"/>
        </w:rPr>
      </w:pPr>
      <w:r w:rsidRPr="00322985">
        <w:rPr>
          <w:lang w:val="en-PH"/>
        </w:rPr>
        <w:t>The transformer is used to step the AC voltage up and down as well as provide isolation between the electronic system and the AC power. It transfers electrical energy between the primary winding and secondary winding, and it does so without changing the frequency. The transformer’s primary winding connects to the ac voltage source, while the secondary one correlates to the load. The two windings aren’t physically connected, but there is an induced voltage in the secondary winding in accordance with Faraday’s law.</w:t>
      </w:r>
    </w:p>
    <w:p w14:paraId="253F282F" w14:textId="6268192A" w:rsidR="00322985" w:rsidRPr="00322985" w:rsidRDefault="004814B6" w:rsidP="00322985">
      <w:pPr>
        <w:jc w:val="both"/>
        <w:rPr>
          <w:lang w:val="en-PH"/>
        </w:rPr>
      </w:pPr>
      <w:r>
        <w:rPr>
          <w:lang w:val="en-PH"/>
        </w:rPr>
        <w:t>2</w:t>
      </w:r>
      <w:r w:rsidR="00322985" w:rsidRPr="00322985">
        <w:rPr>
          <w:lang w:val="en-PH"/>
        </w:rPr>
        <w:t>.2. The Rectifier</w:t>
      </w:r>
    </w:p>
    <w:p w14:paraId="02F54F05" w14:textId="655AFD75" w:rsidR="00322985" w:rsidRPr="00322985" w:rsidRDefault="00322985" w:rsidP="00322985">
      <w:pPr>
        <w:jc w:val="both"/>
        <w:rPr>
          <w:lang w:val="en-PH"/>
        </w:rPr>
      </w:pPr>
      <w:r w:rsidRPr="00322985">
        <w:rPr>
          <w:lang w:val="en-PH"/>
        </w:rPr>
        <w:t>The rectifier is responsible for changing AC power to pulsating DC power. The basic rectifier is a diode — that is, a unidirectional device operating as a rectifier in the forward direction. The half-wave, the full-wave bridge type, and the full-wave center-tapped are the three basic rectifier circuits that use diodes.</w:t>
      </w:r>
    </w:p>
    <w:p w14:paraId="17E53249" w14:textId="2B4EE82B" w:rsidR="00322985" w:rsidRPr="00322985" w:rsidRDefault="004814B6" w:rsidP="00322985">
      <w:pPr>
        <w:jc w:val="both"/>
        <w:rPr>
          <w:lang w:val="en-PH"/>
        </w:rPr>
      </w:pPr>
      <w:r>
        <w:rPr>
          <w:lang w:val="en-PH"/>
        </w:rPr>
        <w:t>2</w:t>
      </w:r>
      <w:r w:rsidR="00322985" w:rsidRPr="00322985">
        <w:rPr>
          <w:lang w:val="en-PH"/>
        </w:rPr>
        <w:t>.3. The Filter</w:t>
      </w:r>
    </w:p>
    <w:p w14:paraId="4EC6C83A" w14:textId="677E365C" w:rsidR="00322985" w:rsidRPr="00322985" w:rsidRDefault="00322985" w:rsidP="00322985">
      <w:pPr>
        <w:jc w:val="both"/>
        <w:rPr>
          <w:lang w:val="en-PH"/>
        </w:rPr>
      </w:pPr>
      <w:r w:rsidRPr="00322985">
        <w:rPr>
          <w:lang w:val="en-PH"/>
        </w:rPr>
        <w:t>The filter changes the pulsating DC produced by the rectifier to a smooth DC level. It suppresses ripple, which is the AC component in a signal following rectification. High ripples can damage the load. There are two main types of filters for power supplies: C-filters and RC-filters. C-filters are the simplest version of the two.</w:t>
      </w:r>
    </w:p>
    <w:p w14:paraId="3AFC4245" w14:textId="11783901" w:rsidR="00322985" w:rsidRPr="00322985" w:rsidRDefault="004814B6" w:rsidP="00322985">
      <w:pPr>
        <w:jc w:val="both"/>
        <w:rPr>
          <w:lang w:val="en-PH"/>
        </w:rPr>
      </w:pPr>
      <w:r>
        <w:rPr>
          <w:lang w:val="en-PH"/>
        </w:rPr>
        <w:t>2</w:t>
      </w:r>
      <w:r w:rsidR="00322985" w:rsidRPr="00322985">
        <w:rPr>
          <w:lang w:val="en-PH"/>
        </w:rPr>
        <w:t>.4. The Regulator Circuits</w:t>
      </w:r>
    </w:p>
    <w:p w14:paraId="7A872BCD" w14:textId="35154E8D" w:rsidR="00322985" w:rsidRDefault="00322985" w:rsidP="00322985">
      <w:pPr>
        <w:jc w:val="both"/>
        <w:rPr>
          <w:lang w:val="en-PH"/>
        </w:rPr>
      </w:pPr>
      <w:r w:rsidRPr="00322985">
        <w:rPr>
          <w:lang w:val="en-PH"/>
        </w:rPr>
        <w:t>The voltage regulator helps ensure that the DC output voltage is steady regardless of any variation in the input voltage, which enables the load to operate properly. The most common types of regulators are the series voltage regulator and the shunt voltage regulator.</w:t>
      </w:r>
    </w:p>
    <w:p w14:paraId="32960141" w14:textId="02768709" w:rsidR="004814B6" w:rsidRPr="0048699F" w:rsidRDefault="004814B6" w:rsidP="00322985">
      <w:pPr>
        <w:jc w:val="both"/>
        <w:rPr>
          <w:sz w:val="28"/>
          <w:szCs w:val="28"/>
          <w:lang w:val="en-PH"/>
        </w:rPr>
      </w:pPr>
    </w:p>
    <w:p w14:paraId="3BD6ECAF" w14:textId="53941216" w:rsidR="004814B6" w:rsidRPr="0048699F" w:rsidRDefault="004814B6" w:rsidP="00322985">
      <w:pPr>
        <w:jc w:val="both"/>
        <w:rPr>
          <w:b/>
          <w:bCs/>
          <w:sz w:val="28"/>
          <w:szCs w:val="28"/>
          <w:lang w:val="en-PH"/>
        </w:rPr>
      </w:pPr>
      <w:r w:rsidRPr="0048699F">
        <w:rPr>
          <w:b/>
          <w:bCs/>
          <w:sz w:val="28"/>
          <w:szCs w:val="28"/>
          <w:lang w:val="en-PH"/>
        </w:rPr>
        <w:t>3 Classification of Power Supply and Its Different Types</w:t>
      </w:r>
    </w:p>
    <w:p w14:paraId="1921D11B" w14:textId="70774908" w:rsidR="004814B6" w:rsidRDefault="003C7BA3" w:rsidP="00322985">
      <w:pPr>
        <w:jc w:val="both"/>
        <w:rPr>
          <w:lang w:val="en-PH"/>
        </w:rPr>
      </w:pPr>
      <w:r>
        <w:rPr>
          <w:lang w:val="en-PH"/>
        </w:rPr>
        <w:t xml:space="preserve">3.1 </w:t>
      </w:r>
      <w:r w:rsidR="004814B6" w:rsidRPr="004814B6">
        <w:rPr>
          <w:lang w:val="en-PH"/>
        </w:rPr>
        <w:t>The below table tells the basic types of power supplies for following conditions.</w:t>
      </w:r>
    </w:p>
    <w:p w14:paraId="39853F00" w14:textId="1E3506CC" w:rsidR="004814B6" w:rsidRPr="00322985" w:rsidRDefault="003C7BA3" w:rsidP="00322985">
      <w:pPr>
        <w:jc w:val="both"/>
        <w:rPr>
          <w:lang w:val="en-PH"/>
        </w:rPr>
      </w:pPr>
      <w:r>
        <w:rPr>
          <w:noProof/>
        </w:rPr>
        <w:drawing>
          <wp:anchor distT="0" distB="0" distL="114300" distR="114300" simplePos="0" relativeHeight="251658240" behindDoc="1" locked="0" layoutInCell="1" allowOverlap="1" wp14:anchorId="2A794B62" wp14:editId="7DE5AE13">
            <wp:simplePos x="0" y="0"/>
            <wp:positionH relativeFrom="page">
              <wp:align>center</wp:align>
            </wp:positionH>
            <wp:positionV relativeFrom="paragraph">
              <wp:posOffset>8255</wp:posOffset>
            </wp:positionV>
            <wp:extent cx="5772374" cy="2087880"/>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 uri="{28A0092B-C50C-407E-A947-70E740481C1C}">
                          <a14:useLocalDpi xmlns:a14="http://schemas.microsoft.com/office/drawing/2010/main" val="0"/>
                        </a:ext>
                      </a:extLst>
                    </a:blip>
                    <a:srcRect l="10411" t="40666" r="31644" b="22078"/>
                    <a:stretch/>
                  </pic:blipFill>
                  <pic:spPr bwMode="auto">
                    <a:xfrm>
                      <a:off x="0" y="0"/>
                      <a:ext cx="5772374" cy="208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498D98" w14:textId="40F6D4A8" w:rsidR="00322985" w:rsidRDefault="00322985" w:rsidP="00775A3E">
      <w:pPr>
        <w:rPr>
          <w:b/>
          <w:bCs/>
        </w:rPr>
      </w:pPr>
    </w:p>
    <w:p w14:paraId="68FF4832" w14:textId="518A8A39" w:rsidR="00322985" w:rsidRDefault="00322985" w:rsidP="00775A3E">
      <w:pPr>
        <w:rPr>
          <w:b/>
          <w:bCs/>
        </w:rPr>
      </w:pPr>
    </w:p>
    <w:p w14:paraId="73B8626F" w14:textId="2386206B" w:rsidR="003C7BA3" w:rsidRPr="00730F01" w:rsidRDefault="00775A3E" w:rsidP="003C7BA3">
      <w:r w:rsidRPr="00775A3E">
        <w:rPr>
          <w:b/>
          <w:bCs/>
        </w:rPr>
        <w:t xml:space="preserve"> </w:t>
      </w:r>
      <w:r w:rsidR="003C7BA3" w:rsidRPr="00730F01">
        <w:rPr>
          <w:rFonts w:ascii="Linux Libertine O" w:hAnsi="Linux Libertine O" w:cs="Linux Libertine O"/>
          <w:szCs w:val="28"/>
        </w:rPr>
        <w:t>3.2</w:t>
      </w:r>
      <w:r w:rsidR="003C7BA3" w:rsidRPr="00730F01">
        <w:rPr>
          <w:sz w:val="28"/>
          <w:szCs w:val="28"/>
        </w:rPr>
        <w:t xml:space="preserve"> </w:t>
      </w:r>
      <w:r w:rsidR="003C7BA3" w:rsidRPr="00730F01">
        <w:rPr>
          <w:rFonts w:ascii="Linux Libertine O" w:hAnsi="Linux Libertine O" w:cs="Linux Libertine O"/>
          <w:szCs w:val="28"/>
        </w:rPr>
        <w:t>Different Types of Power Supplies Which Have Existed in The Market World.</w:t>
      </w:r>
    </w:p>
    <w:p w14:paraId="5BAD3942" w14:textId="77777777" w:rsidR="003C7BA3" w:rsidRDefault="003C7BA3" w:rsidP="0056485E">
      <w:pPr>
        <w:pStyle w:val="ParaContinue"/>
        <w:ind w:firstLine="0"/>
        <w:rPr>
          <w:lang w:eastAsia="en-US"/>
        </w:rPr>
      </w:pPr>
      <w:r>
        <w:rPr>
          <w:lang w:eastAsia="en-US"/>
        </w:rPr>
        <w:lastRenderedPageBreak/>
        <w:t>Variable AC Power Supply</w:t>
      </w:r>
    </w:p>
    <w:p w14:paraId="1F7A6FBF" w14:textId="371DB2E7" w:rsidR="003C7BA3" w:rsidRDefault="003C7BA3" w:rsidP="003C7BA3">
      <w:pPr>
        <w:pStyle w:val="ParaContinue"/>
        <w:rPr>
          <w:lang w:eastAsia="en-US"/>
        </w:rPr>
      </w:pPr>
      <w:r>
        <w:rPr>
          <w:lang w:eastAsia="en-US"/>
        </w:rPr>
        <w:t>The different AC voltages are generated by using a transformer. The transformer may have multiple windings or taps, in which case the instrument uses switches to select the different voltage levels. Alternatively, a variable transformer (adjustable autotransformer) can be used to continuously vary the voltages. Some variable AC supplies are included meters to monitor the voltage, current, and/or power.</w:t>
      </w:r>
    </w:p>
    <w:p w14:paraId="09650A75" w14:textId="77777777" w:rsidR="003C7BA3" w:rsidRDefault="003C7BA3" w:rsidP="003C7BA3">
      <w:pPr>
        <w:pStyle w:val="ParaContinue"/>
        <w:rPr>
          <w:lang w:eastAsia="en-US"/>
        </w:rPr>
      </w:pPr>
    </w:p>
    <w:p w14:paraId="54B96A20" w14:textId="1132F898" w:rsidR="002F4330" w:rsidRDefault="003C7BA3" w:rsidP="002F4330">
      <w:pPr>
        <w:pStyle w:val="ParaContinue"/>
        <w:rPr>
          <w:lang w:eastAsia="en-US"/>
        </w:rPr>
      </w:pPr>
      <w:r>
        <w:rPr>
          <w:noProof/>
        </w:rPr>
        <w:drawing>
          <wp:anchor distT="0" distB="0" distL="114300" distR="114300" simplePos="0" relativeHeight="251659264" behindDoc="1" locked="0" layoutInCell="1" allowOverlap="1" wp14:anchorId="7E3670B7" wp14:editId="1BF44C1F">
            <wp:simplePos x="0" y="0"/>
            <wp:positionH relativeFrom="column">
              <wp:posOffset>1104900</wp:posOffset>
            </wp:positionH>
            <wp:positionV relativeFrom="paragraph">
              <wp:posOffset>117475</wp:posOffset>
            </wp:positionV>
            <wp:extent cx="3855720" cy="2469120"/>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18219" t="29221" r="38356" b="21348"/>
                    <a:stretch/>
                  </pic:blipFill>
                  <pic:spPr bwMode="auto">
                    <a:xfrm>
                      <a:off x="0" y="0"/>
                      <a:ext cx="3855720" cy="246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77AB45" w14:textId="68F25DEA" w:rsidR="0056485E" w:rsidRPr="0056485E" w:rsidRDefault="0056485E" w:rsidP="0056485E"/>
    <w:p w14:paraId="3509D0EC" w14:textId="54A0AB53" w:rsidR="0056485E" w:rsidRPr="0056485E" w:rsidRDefault="0056485E" w:rsidP="0056485E"/>
    <w:p w14:paraId="32D974D5" w14:textId="5B63D583" w:rsidR="0056485E" w:rsidRPr="0056485E" w:rsidRDefault="0056485E" w:rsidP="0056485E"/>
    <w:p w14:paraId="2002DD08" w14:textId="28E6389A" w:rsidR="0056485E" w:rsidRPr="0056485E" w:rsidRDefault="0056485E" w:rsidP="0056485E"/>
    <w:p w14:paraId="2316245E" w14:textId="237DFB5F" w:rsidR="0056485E" w:rsidRPr="0056485E" w:rsidRDefault="0056485E" w:rsidP="0056485E"/>
    <w:p w14:paraId="33214175" w14:textId="1DD8E618" w:rsidR="0056485E" w:rsidRPr="0056485E" w:rsidRDefault="0056485E" w:rsidP="0056485E"/>
    <w:p w14:paraId="24FFF03A" w14:textId="09AF9BD1" w:rsidR="0056485E" w:rsidRPr="0056485E" w:rsidRDefault="0056485E" w:rsidP="0056485E"/>
    <w:p w14:paraId="30F963FD" w14:textId="6A7DAA30" w:rsidR="0056485E" w:rsidRPr="0056485E" w:rsidRDefault="0056485E" w:rsidP="0056485E">
      <w:pPr>
        <w:jc w:val="both"/>
      </w:pPr>
    </w:p>
    <w:p w14:paraId="71F6E600" w14:textId="27E283CA" w:rsidR="0056485E" w:rsidRDefault="0056485E" w:rsidP="0056485E">
      <w:pPr>
        <w:jc w:val="both"/>
        <w:rPr>
          <w:rFonts w:ascii="Linux Libertine O" w:hAnsi="Linux Libertine O" w:cs="Linux Libertine O"/>
          <w:sz w:val="18"/>
          <w:szCs w:val="24"/>
        </w:rPr>
      </w:pPr>
    </w:p>
    <w:p w14:paraId="6324D596" w14:textId="77777777" w:rsidR="0056485E" w:rsidRDefault="0056485E" w:rsidP="0056485E">
      <w:pPr>
        <w:jc w:val="both"/>
      </w:pPr>
      <w:r>
        <w:t>Unregulated Linear Power Supply</w:t>
      </w:r>
    </w:p>
    <w:p w14:paraId="37E6A48A" w14:textId="1E7E8464" w:rsidR="0056485E" w:rsidRDefault="0056485E" w:rsidP="0056485E">
      <w:pPr>
        <w:ind w:firstLine="720"/>
        <w:jc w:val="both"/>
      </w:pPr>
      <w:r>
        <w:t>Unregulated power supplies contain a step-down transformer, rectifier, filter capacitor, and a bleeder resistor. This type of power supply, because of simplicity, is the least costly and most reliable for low power requirements. The main disadvantage is that the output voltage is not constant. It will vary with the input voltage and the load current, and the ripple is not suitable for electronic applications. The ripple can be reduced by changing the filter capacitor to an LC (inductor-capacitor) filter, but the cost becomes more.</w:t>
      </w:r>
    </w:p>
    <w:p w14:paraId="1D219284" w14:textId="76A9A3A7" w:rsidR="0056485E" w:rsidRDefault="0056485E" w:rsidP="0056485E">
      <w:r>
        <w:rPr>
          <w:noProof/>
        </w:rPr>
        <w:drawing>
          <wp:anchor distT="0" distB="0" distL="114300" distR="114300" simplePos="0" relativeHeight="251660288" behindDoc="1" locked="0" layoutInCell="1" allowOverlap="1" wp14:anchorId="56626FD0" wp14:editId="11987FCD">
            <wp:simplePos x="0" y="0"/>
            <wp:positionH relativeFrom="page">
              <wp:align>center</wp:align>
            </wp:positionH>
            <wp:positionV relativeFrom="paragraph">
              <wp:posOffset>10160</wp:posOffset>
            </wp:positionV>
            <wp:extent cx="3962400" cy="25151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l="19452" t="34334" r="41918" b="22078"/>
                    <a:stretch/>
                  </pic:blipFill>
                  <pic:spPr bwMode="auto">
                    <a:xfrm>
                      <a:off x="0" y="0"/>
                      <a:ext cx="3962400" cy="251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0F819B" w14:textId="63C321D6" w:rsidR="0056485E" w:rsidRDefault="0056485E" w:rsidP="0056485E"/>
    <w:p w14:paraId="4FF6001C" w14:textId="77777777" w:rsidR="0056485E" w:rsidRDefault="0056485E">
      <w:r>
        <w:br w:type="page"/>
      </w:r>
    </w:p>
    <w:p w14:paraId="5AD23D28" w14:textId="77777777" w:rsidR="0056485E" w:rsidRDefault="0056485E" w:rsidP="0056485E">
      <w:pPr>
        <w:jc w:val="both"/>
      </w:pPr>
      <w:r>
        <w:lastRenderedPageBreak/>
        <w:t>Regulated Linear Power Supply</w:t>
      </w:r>
    </w:p>
    <w:p w14:paraId="010624EC" w14:textId="22756245" w:rsidR="0056485E" w:rsidRDefault="0056485E" w:rsidP="0056485E">
      <w:pPr>
        <w:jc w:val="both"/>
      </w:pPr>
      <w:r>
        <w:t>Regulated linear power supplies are same as the unregulated linear power supply except that a 3-terminal regulator is used in place of the bleeder resistor. The main aim of this supply is to provide the required level of DC power to the load. The DC power supply uses an AC supply as the input. Different applications require different levels of attributes voltages, but nowadays the DC power supplies provide an accurate output voltage. And this voltage is regulated by an electronic circuitry so that it provides a constant output voltage over a wide range of output loads.</w:t>
      </w:r>
    </w:p>
    <w:p w14:paraId="5061BC62" w14:textId="6B92DD92" w:rsidR="0056485E" w:rsidRDefault="0056485E" w:rsidP="0056485E">
      <w:pPr>
        <w:jc w:val="both"/>
      </w:pPr>
    </w:p>
    <w:p w14:paraId="161F1DA5" w14:textId="7837E3C8" w:rsidR="0056485E" w:rsidRDefault="00C716DA" w:rsidP="0056485E">
      <w:pPr>
        <w:jc w:val="both"/>
      </w:pPr>
      <w:r>
        <w:rPr>
          <w:noProof/>
        </w:rPr>
        <w:drawing>
          <wp:anchor distT="0" distB="0" distL="114300" distR="114300" simplePos="0" relativeHeight="251661312" behindDoc="1" locked="0" layoutInCell="1" allowOverlap="1" wp14:anchorId="45939FB6" wp14:editId="5DCD1FC5">
            <wp:simplePos x="0" y="0"/>
            <wp:positionH relativeFrom="page">
              <wp:align>center</wp:align>
            </wp:positionH>
            <wp:positionV relativeFrom="paragraph">
              <wp:posOffset>122555</wp:posOffset>
            </wp:positionV>
            <wp:extent cx="5539740" cy="1633297"/>
            <wp:effectExtent l="0" t="0" r="3810"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25000"/>
                              </a14:imgEffect>
                              <a14:imgEffect>
                                <a14:saturation sat="200000"/>
                              </a14:imgEffect>
                            </a14:imgLayer>
                          </a14:imgProps>
                        </a:ext>
                        <a:ext uri="{28A0092B-C50C-407E-A947-70E740481C1C}">
                          <a14:useLocalDpi xmlns:a14="http://schemas.microsoft.com/office/drawing/2010/main" val="0"/>
                        </a:ext>
                      </a:extLst>
                    </a:blip>
                    <a:srcRect l="17123" t="35552" r="37807" b="40828"/>
                    <a:stretch/>
                  </pic:blipFill>
                  <pic:spPr bwMode="auto">
                    <a:xfrm>
                      <a:off x="0" y="0"/>
                      <a:ext cx="5539740" cy="16332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07FF73" w14:textId="40DF9BC5" w:rsidR="00C716DA" w:rsidRPr="00C716DA" w:rsidRDefault="00C716DA" w:rsidP="00C716DA"/>
    <w:p w14:paraId="5D67A8DC" w14:textId="319AF3EE" w:rsidR="00C716DA" w:rsidRPr="00C716DA" w:rsidRDefault="00C716DA" w:rsidP="00C716DA"/>
    <w:p w14:paraId="7F3CA89E" w14:textId="6128C8D8" w:rsidR="00C716DA" w:rsidRPr="00C716DA" w:rsidRDefault="00C716DA" w:rsidP="00C716DA"/>
    <w:p w14:paraId="6FAA283E" w14:textId="6DD6BDF8" w:rsidR="00C716DA" w:rsidRPr="00C716DA" w:rsidRDefault="00C716DA" w:rsidP="00C716DA"/>
    <w:p w14:paraId="6242BF37" w14:textId="21752AD5" w:rsidR="00C716DA" w:rsidRPr="00C716DA" w:rsidRDefault="00C716DA" w:rsidP="00C716DA"/>
    <w:p w14:paraId="024B94B9" w14:textId="104A2219" w:rsidR="00C716DA" w:rsidRPr="00C716DA" w:rsidRDefault="00C716DA" w:rsidP="00C716DA"/>
    <w:p w14:paraId="623CA2DF" w14:textId="5B73AD27" w:rsidR="00C716DA" w:rsidRDefault="00C716DA" w:rsidP="00C716DA">
      <w:r>
        <w:t>DC Power Supply</w:t>
      </w:r>
    </w:p>
    <w:p w14:paraId="4B413DFC" w14:textId="7865C473" w:rsidR="00C716DA" w:rsidRDefault="00C716DA" w:rsidP="00C716DA">
      <w:r>
        <w:t>A DC power supply is one that provides a consistent DC voltage to its load. Based on its plan, a DC power supply might be controlled from a DC supply or from an AC supply like the power mains.</w:t>
      </w:r>
    </w:p>
    <w:p w14:paraId="007CBF09" w14:textId="77777777" w:rsidR="00C716DA" w:rsidRDefault="00C716DA" w:rsidP="00C716DA"/>
    <w:p w14:paraId="00B047AF" w14:textId="732E5634" w:rsidR="00C716DA" w:rsidRDefault="00C716DA">
      <w:r>
        <w:rPr>
          <w:noProof/>
        </w:rPr>
        <w:drawing>
          <wp:anchor distT="0" distB="0" distL="114300" distR="114300" simplePos="0" relativeHeight="251662336" behindDoc="1" locked="0" layoutInCell="1" allowOverlap="1" wp14:anchorId="7CFFFF83" wp14:editId="734CEC4F">
            <wp:simplePos x="0" y="0"/>
            <wp:positionH relativeFrom="margin">
              <wp:align>center</wp:align>
            </wp:positionH>
            <wp:positionV relativeFrom="paragraph">
              <wp:posOffset>132715</wp:posOffset>
            </wp:positionV>
            <wp:extent cx="4549140" cy="2987040"/>
            <wp:effectExtent l="0" t="0" r="381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aturation sat="200000"/>
                              </a14:imgEffect>
                            </a14:imgLayer>
                          </a14:imgProps>
                        </a:ext>
                        <a:ext uri="{28A0092B-C50C-407E-A947-70E740481C1C}">
                          <a14:useLocalDpi xmlns:a14="http://schemas.microsoft.com/office/drawing/2010/main" val="0"/>
                        </a:ext>
                      </a:extLst>
                    </a:blip>
                    <a:srcRect l="27535" t="46023" r="49725" b="27435"/>
                    <a:stretch/>
                  </pic:blipFill>
                  <pic:spPr bwMode="auto">
                    <a:xfrm>
                      <a:off x="0" y="0"/>
                      <a:ext cx="4549140" cy="298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E513D0E" w14:textId="3F3867CD" w:rsidR="00C716DA" w:rsidRDefault="0048699F" w:rsidP="00C716DA">
      <w:pPr>
        <w:rPr>
          <w:b/>
          <w:bCs/>
          <w:sz w:val="28"/>
          <w:szCs w:val="28"/>
        </w:rPr>
      </w:pPr>
      <w:r>
        <w:rPr>
          <w:b/>
          <w:bCs/>
          <w:sz w:val="28"/>
          <w:szCs w:val="28"/>
        </w:rPr>
        <w:lastRenderedPageBreak/>
        <w:t xml:space="preserve">4 </w:t>
      </w:r>
      <w:r w:rsidR="006B6189">
        <w:rPr>
          <w:b/>
          <w:bCs/>
          <w:sz w:val="28"/>
          <w:szCs w:val="28"/>
        </w:rPr>
        <w:t>BLOCK</w:t>
      </w:r>
      <w:r w:rsidRPr="0048699F">
        <w:rPr>
          <w:b/>
          <w:bCs/>
          <w:sz w:val="28"/>
          <w:szCs w:val="28"/>
        </w:rPr>
        <w:t xml:space="preserve"> </w:t>
      </w:r>
      <w:r w:rsidR="00880FA3">
        <w:rPr>
          <w:b/>
          <w:bCs/>
          <w:sz w:val="28"/>
          <w:szCs w:val="28"/>
        </w:rPr>
        <w:t>DIAGRAM IN A CIRCUIT</w:t>
      </w:r>
    </w:p>
    <w:p w14:paraId="3ADEA57C" w14:textId="77777777" w:rsidR="00C64BC6" w:rsidRPr="00C64BC6" w:rsidRDefault="00C64BC6" w:rsidP="00C64BC6">
      <w:pPr>
        <w:jc w:val="both"/>
        <w:rPr>
          <w:sz w:val="28"/>
          <w:szCs w:val="28"/>
        </w:rPr>
      </w:pPr>
      <w:r w:rsidRPr="00C64BC6">
        <w:rPr>
          <w:sz w:val="28"/>
          <w:szCs w:val="28"/>
        </w:rPr>
        <w:t xml:space="preserve">Circuit designing is a technique of designing modern and efficient circuits. It is the thing which make an electrical engineer. It creates a difference between an electrical engineer and an electrician. </w:t>
      </w:r>
    </w:p>
    <w:p w14:paraId="6C90CE8D" w14:textId="06F3554C" w:rsidR="00C64BC6" w:rsidRDefault="006B6189" w:rsidP="00C64BC6">
      <w:pPr>
        <w:jc w:val="both"/>
        <w:rPr>
          <w:sz w:val="28"/>
          <w:szCs w:val="28"/>
        </w:rPr>
      </w:pPr>
      <w:r w:rsidRPr="006B6189">
        <w:rPr>
          <w:noProof/>
        </w:rPr>
        <w:drawing>
          <wp:anchor distT="0" distB="0" distL="114300" distR="114300" simplePos="0" relativeHeight="251663360" behindDoc="1" locked="0" layoutInCell="1" allowOverlap="1" wp14:anchorId="19A61F0A" wp14:editId="49B631AE">
            <wp:simplePos x="0" y="0"/>
            <wp:positionH relativeFrom="column">
              <wp:posOffset>-175260</wp:posOffset>
            </wp:positionH>
            <wp:positionV relativeFrom="paragraph">
              <wp:posOffset>51435</wp:posOffset>
            </wp:positionV>
            <wp:extent cx="5859780" cy="2929890"/>
            <wp:effectExtent l="0" t="0" r="762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25000"/>
                              </a14:imgEffect>
                              <a14:imgEffect>
                                <a14:saturation sat="200000"/>
                              </a14:imgEffect>
                            </a14:imgLayer>
                          </a14:imgProps>
                        </a:ext>
                        <a:ext uri="{28A0092B-C50C-407E-A947-70E740481C1C}">
                          <a14:useLocalDpi xmlns:a14="http://schemas.microsoft.com/office/drawing/2010/main" val="0"/>
                        </a:ext>
                      </a:extLst>
                    </a:blip>
                    <a:srcRect l="3562" t="32630" r="43013" b="19887"/>
                    <a:stretch/>
                  </pic:blipFill>
                  <pic:spPr bwMode="auto">
                    <a:xfrm>
                      <a:off x="0" y="0"/>
                      <a:ext cx="5859780" cy="2929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BF610" w14:textId="0BBB9929" w:rsidR="00730F01" w:rsidRPr="00730F01" w:rsidRDefault="00730F01" w:rsidP="00730F01">
      <w:pPr>
        <w:rPr>
          <w:sz w:val="28"/>
          <w:szCs w:val="28"/>
        </w:rPr>
      </w:pPr>
    </w:p>
    <w:p w14:paraId="36EF691A" w14:textId="199FCE8F" w:rsidR="00730F01" w:rsidRPr="00730F01" w:rsidRDefault="00730F01" w:rsidP="00730F01">
      <w:pPr>
        <w:rPr>
          <w:sz w:val="28"/>
          <w:szCs w:val="28"/>
        </w:rPr>
      </w:pPr>
    </w:p>
    <w:p w14:paraId="22C3FBB3" w14:textId="539BBAE6" w:rsidR="00730F01" w:rsidRPr="00730F01" w:rsidRDefault="00730F01" w:rsidP="00730F01">
      <w:pPr>
        <w:rPr>
          <w:sz w:val="28"/>
          <w:szCs w:val="28"/>
        </w:rPr>
      </w:pPr>
    </w:p>
    <w:p w14:paraId="185DDE3A" w14:textId="64231449" w:rsidR="00730F01" w:rsidRPr="00730F01" w:rsidRDefault="00730F01" w:rsidP="00730F01">
      <w:pPr>
        <w:rPr>
          <w:sz w:val="28"/>
          <w:szCs w:val="28"/>
        </w:rPr>
      </w:pPr>
    </w:p>
    <w:p w14:paraId="30CE1DB8" w14:textId="6E56F694" w:rsidR="00730F01" w:rsidRPr="00730F01" w:rsidRDefault="00730F01" w:rsidP="00730F01">
      <w:pPr>
        <w:rPr>
          <w:sz w:val="28"/>
          <w:szCs w:val="28"/>
        </w:rPr>
      </w:pPr>
    </w:p>
    <w:p w14:paraId="193E8AB2" w14:textId="0F5B9D1E" w:rsidR="00730F01" w:rsidRPr="00730F01" w:rsidRDefault="00730F01" w:rsidP="00730F01">
      <w:pPr>
        <w:rPr>
          <w:sz w:val="28"/>
          <w:szCs w:val="28"/>
        </w:rPr>
      </w:pPr>
    </w:p>
    <w:p w14:paraId="48A74231" w14:textId="53A337C7" w:rsidR="00730F01" w:rsidRPr="00730F01" w:rsidRDefault="00730F01" w:rsidP="00730F01">
      <w:pPr>
        <w:rPr>
          <w:sz w:val="28"/>
          <w:szCs w:val="28"/>
        </w:rPr>
      </w:pPr>
    </w:p>
    <w:p w14:paraId="379FAF4D" w14:textId="0414E6EE" w:rsidR="00730F01" w:rsidRPr="00730F01" w:rsidRDefault="00730F01" w:rsidP="00730F01">
      <w:pPr>
        <w:rPr>
          <w:sz w:val="28"/>
          <w:szCs w:val="28"/>
        </w:rPr>
      </w:pPr>
    </w:p>
    <w:p w14:paraId="30EBF6A7" w14:textId="6762355D" w:rsidR="00730F01" w:rsidRDefault="00730F01" w:rsidP="00730F01">
      <w:pPr>
        <w:rPr>
          <w:sz w:val="28"/>
          <w:szCs w:val="28"/>
        </w:rPr>
      </w:pPr>
    </w:p>
    <w:p w14:paraId="3DA622AD" w14:textId="7822338D" w:rsidR="00730F01" w:rsidRDefault="00730F01" w:rsidP="00730F01">
      <w:pPr>
        <w:tabs>
          <w:tab w:val="left" w:pos="1056"/>
        </w:tabs>
        <w:spacing w:line="480" w:lineRule="auto"/>
        <w:jc w:val="both"/>
        <w:rPr>
          <w:sz w:val="18"/>
          <w:szCs w:val="18"/>
        </w:rPr>
      </w:pPr>
      <w:proofErr w:type="gramStart"/>
      <w:r w:rsidRPr="00730F01">
        <w:rPr>
          <w:sz w:val="18"/>
          <w:szCs w:val="18"/>
        </w:rPr>
        <w:t>The  working</w:t>
      </w:r>
      <w:proofErr w:type="gramEnd"/>
      <w:r w:rsidRPr="00730F01">
        <w:rPr>
          <w:sz w:val="18"/>
          <w:szCs w:val="18"/>
        </w:rPr>
        <w:t xml:space="preserve"> is  done  by first  a  AC source  is  given via  the power supply and by using the step down transformer the AC source  is  covert  into  the  DC  source  and  we  use  full  wave bridge rectifier to convert the  AC to DC in low voltage so that the motor will run at low voltage and regulator is used to give the whole setup or components the regulated voltage 5V and microcontroller    is  used  to  generate  the  pulse  width  wave. When </w:t>
      </w:r>
      <w:proofErr w:type="gramStart"/>
      <w:r w:rsidRPr="00730F01">
        <w:rPr>
          <w:sz w:val="18"/>
          <w:szCs w:val="18"/>
        </w:rPr>
        <w:t>applying  PWM</w:t>
      </w:r>
      <w:proofErr w:type="gramEnd"/>
      <w:r w:rsidRPr="00730F01">
        <w:rPr>
          <w:sz w:val="18"/>
          <w:szCs w:val="18"/>
        </w:rPr>
        <w:t xml:space="preserve"> controlling method,  keep in  mind that using a motor is as low pass system. PWM method is the high </w:t>
      </w:r>
      <w:proofErr w:type="gramStart"/>
      <w:r w:rsidRPr="00730F01">
        <w:rPr>
          <w:sz w:val="18"/>
          <w:szCs w:val="18"/>
        </w:rPr>
        <w:t>frequency  avoided</w:t>
      </w:r>
      <w:proofErr w:type="gramEnd"/>
      <w:r w:rsidRPr="00730F01">
        <w:rPr>
          <w:sz w:val="18"/>
          <w:szCs w:val="18"/>
        </w:rPr>
        <w:t xml:space="preserve"> and  we know that  large  motor is  mainly inductive  so  avoid  high  frequency,  hence  will  not  perform well  using  high  frequencies.  </w:t>
      </w:r>
      <w:proofErr w:type="gramStart"/>
      <w:r w:rsidRPr="00730F01">
        <w:rPr>
          <w:sz w:val="18"/>
          <w:szCs w:val="18"/>
        </w:rPr>
        <w:t>This  method</w:t>
      </w:r>
      <w:proofErr w:type="gramEnd"/>
      <w:r w:rsidRPr="00730F01">
        <w:rPr>
          <w:sz w:val="18"/>
          <w:szCs w:val="18"/>
        </w:rPr>
        <w:t xml:space="preserve">  work  on  low frequency so lower frequency is better than higher frequency. motor driving IC will drive </w:t>
      </w:r>
      <w:proofErr w:type="gramStart"/>
      <w:r w:rsidRPr="00730F01">
        <w:rPr>
          <w:sz w:val="18"/>
          <w:szCs w:val="18"/>
        </w:rPr>
        <w:t>the  microcontroller</w:t>
      </w:r>
      <w:proofErr w:type="gramEnd"/>
      <w:r w:rsidRPr="00730F01">
        <w:rPr>
          <w:sz w:val="18"/>
          <w:szCs w:val="18"/>
        </w:rPr>
        <w:t xml:space="preserve"> for minimum amount of current and it will switch on and switch off motor at a required speed.  IR sensor will count the speed of the </w:t>
      </w:r>
      <w:proofErr w:type="gramStart"/>
      <w:r w:rsidRPr="00730F01">
        <w:rPr>
          <w:sz w:val="18"/>
          <w:szCs w:val="18"/>
        </w:rPr>
        <w:t>motor ,</w:t>
      </w:r>
      <w:proofErr w:type="gramEnd"/>
      <w:r w:rsidRPr="00730F01">
        <w:rPr>
          <w:sz w:val="18"/>
          <w:szCs w:val="18"/>
        </w:rPr>
        <w:t xml:space="preserve"> which is  interference with  555 timer  and it  will detected by RPM.  Microcontroller </w:t>
      </w:r>
      <w:r w:rsidRPr="00730F01">
        <w:rPr>
          <w:sz w:val="18"/>
          <w:szCs w:val="18"/>
        </w:rPr>
        <w:lastRenderedPageBreak/>
        <w:t xml:space="preserve">is used to generate the pulse width and </w:t>
      </w:r>
      <w:proofErr w:type="gramStart"/>
      <w:r w:rsidRPr="00730F01">
        <w:rPr>
          <w:sz w:val="18"/>
          <w:szCs w:val="18"/>
        </w:rPr>
        <w:t>it  will</w:t>
      </w:r>
      <w:proofErr w:type="gramEnd"/>
      <w:r w:rsidRPr="00730F01">
        <w:rPr>
          <w:sz w:val="18"/>
          <w:szCs w:val="18"/>
        </w:rPr>
        <w:t xml:space="preserve"> show  the  speed  of the  motor  and  it will  control  the speed  by  indicating  in  the  LCD  display  .microcontroller generate pulse  width modulation signal it  gives to the  motor driving IC  L293D and  it increases the  voltage of the  source and  motor  regain their  speed at  desired. </w:t>
      </w:r>
      <w:proofErr w:type="gramStart"/>
      <w:r w:rsidRPr="00730F01">
        <w:rPr>
          <w:sz w:val="18"/>
          <w:szCs w:val="18"/>
        </w:rPr>
        <w:t>By  using</w:t>
      </w:r>
      <w:proofErr w:type="gramEnd"/>
      <w:r w:rsidRPr="00730F01">
        <w:rPr>
          <w:sz w:val="18"/>
          <w:szCs w:val="18"/>
        </w:rPr>
        <w:t xml:space="preserve"> the  pulse width modulation we can easily find the speed at required load and it is calculated but the speed will be at zero stage to rated speed only.  Now </w:t>
      </w:r>
      <w:proofErr w:type="gramStart"/>
      <w:r w:rsidRPr="00730F01">
        <w:rPr>
          <w:sz w:val="18"/>
          <w:szCs w:val="18"/>
        </w:rPr>
        <w:t>a  day</w:t>
      </w:r>
      <w:proofErr w:type="gramEnd"/>
      <w:r w:rsidRPr="00730F01">
        <w:rPr>
          <w:sz w:val="18"/>
          <w:szCs w:val="18"/>
        </w:rPr>
        <w:t xml:space="preserve"> PWM technique  are using in  fuzzy logic  control system, so PWM method is very efficient and reliable method to control the speed of motor so it future is also bright in the modern era with fuzzy logic.</w:t>
      </w:r>
    </w:p>
    <w:p w14:paraId="089D6C86" w14:textId="7B1609AF" w:rsidR="00730F01" w:rsidRDefault="00E279EE" w:rsidP="00730F01">
      <w:pPr>
        <w:tabs>
          <w:tab w:val="left" w:pos="1056"/>
        </w:tabs>
        <w:spacing w:line="480" w:lineRule="auto"/>
        <w:jc w:val="both"/>
        <w:rPr>
          <w:b/>
          <w:bCs/>
          <w:sz w:val="28"/>
          <w:szCs w:val="28"/>
        </w:rPr>
      </w:pPr>
      <w:r>
        <w:rPr>
          <w:noProof/>
        </w:rPr>
        <w:drawing>
          <wp:anchor distT="0" distB="0" distL="114300" distR="114300" simplePos="0" relativeHeight="251664384" behindDoc="1" locked="0" layoutInCell="1" allowOverlap="1" wp14:anchorId="5BACB8A3" wp14:editId="7B5CB346">
            <wp:simplePos x="0" y="0"/>
            <wp:positionH relativeFrom="column">
              <wp:posOffset>476634</wp:posOffset>
            </wp:positionH>
            <wp:positionV relativeFrom="paragraph">
              <wp:posOffset>474345</wp:posOffset>
            </wp:positionV>
            <wp:extent cx="4650940" cy="3078480"/>
            <wp:effectExtent l="0" t="0" r="0" b="76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4247" t="26055" r="28219" b="6250"/>
                    <a:stretch/>
                  </pic:blipFill>
                  <pic:spPr bwMode="auto">
                    <a:xfrm>
                      <a:off x="0" y="0"/>
                      <a:ext cx="4656570" cy="3082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F01" w:rsidRPr="00730F01">
        <w:rPr>
          <w:b/>
          <w:bCs/>
          <w:sz w:val="28"/>
          <w:szCs w:val="28"/>
        </w:rPr>
        <w:t>APPENDIX</w:t>
      </w:r>
    </w:p>
    <w:p w14:paraId="691461F2" w14:textId="1FA43F1D" w:rsidR="00730F01" w:rsidRDefault="00730F01" w:rsidP="00730F01">
      <w:pPr>
        <w:tabs>
          <w:tab w:val="left" w:pos="1056"/>
        </w:tabs>
        <w:spacing w:line="480" w:lineRule="auto"/>
        <w:jc w:val="both"/>
        <w:rPr>
          <w:b/>
          <w:bCs/>
          <w:sz w:val="28"/>
          <w:szCs w:val="28"/>
        </w:rPr>
      </w:pPr>
    </w:p>
    <w:p w14:paraId="7FC3A697" w14:textId="58B76A65" w:rsidR="00E279EE" w:rsidRPr="00E279EE" w:rsidRDefault="00E279EE" w:rsidP="00E279EE">
      <w:pPr>
        <w:rPr>
          <w:sz w:val="28"/>
          <w:szCs w:val="28"/>
        </w:rPr>
      </w:pPr>
    </w:p>
    <w:p w14:paraId="5CCA0781" w14:textId="4D8EBB20" w:rsidR="00E279EE" w:rsidRPr="00E279EE" w:rsidRDefault="00E279EE" w:rsidP="00E279EE">
      <w:pPr>
        <w:rPr>
          <w:sz w:val="28"/>
          <w:szCs w:val="28"/>
        </w:rPr>
      </w:pPr>
    </w:p>
    <w:p w14:paraId="77AD9D9A" w14:textId="5A841B20" w:rsidR="00E279EE" w:rsidRPr="00E279EE" w:rsidRDefault="00E279EE" w:rsidP="00E279EE">
      <w:pPr>
        <w:rPr>
          <w:sz w:val="28"/>
          <w:szCs w:val="28"/>
        </w:rPr>
      </w:pPr>
    </w:p>
    <w:p w14:paraId="19116FF9" w14:textId="1CD6FB36" w:rsidR="00E279EE" w:rsidRPr="00E279EE" w:rsidRDefault="00E279EE" w:rsidP="00E279EE">
      <w:pPr>
        <w:rPr>
          <w:sz w:val="28"/>
          <w:szCs w:val="28"/>
        </w:rPr>
      </w:pPr>
    </w:p>
    <w:p w14:paraId="46CD07DE" w14:textId="196A8D3F" w:rsidR="00E279EE" w:rsidRPr="00E279EE" w:rsidRDefault="00E279EE" w:rsidP="00E279EE">
      <w:pPr>
        <w:rPr>
          <w:sz w:val="28"/>
          <w:szCs w:val="28"/>
        </w:rPr>
      </w:pPr>
    </w:p>
    <w:p w14:paraId="021DCAB7" w14:textId="0D27815B" w:rsidR="00E279EE" w:rsidRPr="00E279EE" w:rsidRDefault="00E279EE" w:rsidP="00E279EE">
      <w:pPr>
        <w:rPr>
          <w:sz w:val="28"/>
          <w:szCs w:val="28"/>
        </w:rPr>
      </w:pPr>
    </w:p>
    <w:p w14:paraId="4A1E0E9A" w14:textId="7E2303C8" w:rsidR="00E279EE" w:rsidRPr="00E279EE" w:rsidRDefault="00E279EE" w:rsidP="00E279EE">
      <w:pPr>
        <w:rPr>
          <w:sz w:val="28"/>
          <w:szCs w:val="28"/>
        </w:rPr>
      </w:pPr>
    </w:p>
    <w:p w14:paraId="205507B2" w14:textId="47243899" w:rsidR="00E279EE" w:rsidRDefault="00E279EE" w:rsidP="00E279EE">
      <w:pPr>
        <w:rPr>
          <w:b/>
          <w:bCs/>
          <w:sz w:val="28"/>
          <w:szCs w:val="28"/>
        </w:rPr>
      </w:pPr>
    </w:p>
    <w:p w14:paraId="32821645" w14:textId="2AD4B419" w:rsidR="00E279EE" w:rsidRDefault="00E279EE" w:rsidP="00E279EE">
      <w:pPr>
        <w:tabs>
          <w:tab w:val="left" w:pos="3060"/>
        </w:tabs>
        <w:jc w:val="center"/>
        <w:rPr>
          <w:b/>
          <w:bCs/>
        </w:rPr>
      </w:pPr>
      <w:r>
        <w:rPr>
          <w:noProof/>
        </w:rPr>
        <w:drawing>
          <wp:anchor distT="0" distB="0" distL="114300" distR="114300" simplePos="0" relativeHeight="251665408" behindDoc="1" locked="0" layoutInCell="1" allowOverlap="1" wp14:anchorId="12748AD3" wp14:editId="020A8470">
            <wp:simplePos x="0" y="0"/>
            <wp:positionH relativeFrom="column">
              <wp:posOffset>243840</wp:posOffset>
            </wp:positionH>
            <wp:positionV relativeFrom="paragraph">
              <wp:posOffset>444500</wp:posOffset>
            </wp:positionV>
            <wp:extent cx="2148840" cy="2186940"/>
            <wp:effectExtent l="0" t="0" r="381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0411" t="23376" r="40959" b="6737"/>
                    <a:stretch/>
                  </pic:blipFill>
                  <pic:spPr bwMode="auto">
                    <a:xfrm>
                      <a:off x="0" y="0"/>
                      <a:ext cx="2148840" cy="218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279EE">
        <w:rPr>
          <w:b/>
          <w:bCs/>
        </w:rPr>
        <w:t>APPLICATION OF POWER SUPPLY FOR DC MOTOR SPEED CONTROL</w:t>
      </w:r>
    </w:p>
    <w:p w14:paraId="5A02CFCA" w14:textId="77777777" w:rsidR="00E279EE" w:rsidRDefault="00E279EE" w:rsidP="00E279EE">
      <w:pPr>
        <w:tabs>
          <w:tab w:val="left" w:pos="3060"/>
        </w:tabs>
        <w:jc w:val="center"/>
        <w:rPr>
          <w:b/>
          <w:bCs/>
        </w:rPr>
      </w:pPr>
    </w:p>
    <w:p w14:paraId="2EB5667E" w14:textId="77777777" w:rsidR="00E62DF2" w:rsidRDefault="00E279EE" w:rsidP="00E62DF2">
      <w:pPr>
        <w:jc w:val="both"/>
        <w:rPr>
          <w:b/>
          <w:bCs/>
          <w:lang w:val="en-PH"/>
        </w:rPr>
      </w:pPr>
      <w:r w:rsidRPr="00E279EE">
        <w:rPr>
          <w:b/>
          <w:bCs/>
          <w:noProof/>
        </w:rPr>
        <mc:AlternateContent>
          <mc:Choice Requires="wps">
            <w:drawing>
              <wp:anchor distT="45720" distB="45720" distL="114300" distR="114300" simplePos="0" relativeHeight="251667456" behindDoc="0" locked="0" layoutInCell="1" allowOverlap="1" wp14:anchorId="33788E7F" wp14:editId="14C2B675">
                <wp:simplePos x="0" y="0"/>
                <wp:positionH relativeFrom="column">
                  <wp:posOffset>2697480</wp:posOffset>
                </wp:positionH>
                <wp:positionV relativeFrom="paragraph">
                  <wp:posOffset>629285</wp:posOffset>
                </wp:positionV>
                <wp:extent cx="1234440" cy="1404620"/>
                <wp:effectExtent l="0" t="0" r="2286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chemeClr val="tx1"/>
                          </a:solidFill>
                          <a:miter lim="800000"/>
                          <a:headEnd/>
                          <a:tailEnd/>
                        </a:ln>
                      </wps:spPr>
                      <wps:txbx>
                        <w:txbxContent>
                          <w:p w14:paraId="56A6EEED" w14:textId="433DDB19" w:rsidR="00E279EE" w:rsidRDefault="00E279EE" w:rsidP="00E279EE">
                            <w:pPr>
                              <w:jc w:val="center"/>
                            </w:pPr>
                            <w:r>
                              <w:t>POWER SUPPLY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788E7F" id="_x0000_t202" coordsize="21600,21600" o:spt="202" path="m,l,21600r21600,l21600,xe">
                <v:stroke joinstyle="miter"/>
                <v:path gradientshapeok="t" o:connecttype="rect"/>
              </v:shapetype>
              <v:shape id="Text Box 2" o:spid="_x0000_s1026" type="#_x0000_t202" style="position:absolute;left:0;text-align:left;margin-left:212.4pt;margin-top:49.55pt;width:97.2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" strokecolor="black [3213]">
                <v:textbox style="mso-fit-shape-to-text:t">
                  <w:txbxContent>
                    <w:p w14:paraId="56A6EEED" w14:textId="433DDB19" w:rsidR="00E279EE" w:rsidRDefault="00E279EE" w:rsidP="00E279EE">
                      <w:pPr>
                        <w:jc w:val="center"/>
                      </w:pPr>
                      <w:r>
                        <w:t>POWER SUPPLY</w:t>
                      </w:r>
                    </w:p>
                  </w:txbxContent>
                </v:textbox>
                <w10:wrap type="square"/>
              </v:shape>
            </w:pict>
          </mc:Fallback>
        </mc:AlternateContent>
      </w:r>
      <w:r>
        <w:rPr>
          <w:b/>
          <w:bCs/>
        </w:rPr>
        <w:br w:type="page"/>
      </w:r>
      <w:r w:rsidR="00E62DF2" w:rsidRPr="00E62DF2">
        <w:rPr>
          <w:b/>
          <w:bCs/>
          <w:lang w:val="en-PH"/>
        </w:rPr>
        <w:lastRenderedPageBreak/>
        <w:t>REFERENCES</w:t>
      </w:r>
    </w:p>
    <w:p w14:paraId="62222A36" w14:textId="7C499A67" w:rsidR="00E62DF2" w:rsidRPr="002370C8" w:rsidRDefault="00E62DF2" w:rsidP="00E62DF2">
      <w:pPr>
        <w:jc w:val="both"/>
        <w:rPr>
          <w:b/>
          <w:bCs/>
          <w:color w:val="000000" w:themeColor="text1"/>
          <w:lang w:val="en-PH"/>
        </w:rPr>
      </w:pPr>
      <w:r w:rsidRPr="002370C8">
        <w:rPr>
          <w:color w:val="000000" w:themeColor="text1"/>
          <w:lang w:val="en-PH"/>
        </w:rPr>
        <w:t xml:space="preserve"> [1]. http://www.ijert.org/view-pdf/1641/speed-control-of-dc-motor-using-analog-pwm-technique </w:t>
      </w:r>
      <w:hyperlink r:id="rId25" w:history="1">
        <w:r w:rsidRPr="002370C8">
          <w:rPr>
            <w:rStyle w:val="Hyperlink"/>
            <w:rFonts w:asciiTheme="minorHAnsi" w:hAnsiTheme="minorHAnsi" w:cstheme="minorBidi"/>
            <w:color w:val="000000" w:themeColor="text1"/>
            <w:lang w:val="en-PH"/>
          </w:rPr>
          <w:t>http://www.ijera.com/papers/Vol3_issue1/DP31778783.pdf</w:t>
        </w:r>
      </w:hyperlink>
      <w:r w:rsidRPr="002370C8">
        <w:rPr>
          <w:color w:val="000000" w:themeColor="text1"/>
          <w:lang w:val="en-PH"/>
        </w:rPr>
        <w:t xml:space="preserve"> </w:t>
      </w:r>
    </w:p>
    <w:p w14:paraId="1C7BA46F" w14:textId="77777777" w:rsidR="00E62DF2" w:rsidRPr="002370C8" w:rsidRDefault="00E62DF2" w:rsidP="00E62DF2">
      <w:pPr>
        <w:jc w:val="both"/>
        <w:rPr>
          <w:color w:val="000000" w:themeColor="text1"/>
          <w:lang w:val="en-PH"/>
        </w:rPr>
      </w:pPr>
      <w:r w:rsidRPr="002370C8">
        <w:rPr>
          <w:color w:val="000000" w:themeColor="text1"/>
          <w:lang w:val="en-PH"/>
        </w:rPr>
        <w:t xml:space="preserve">[2]. http://itech.fgcu.edu/faculty/zalewski/CDA4170/files/Presentation Tim.pdf </w:t>
      </w:r>
    </w:p>
    <w:p w14:paraId="3469B8E3" w14:textId="77777777" w:rsidR="00E62DF2" w:rsidRPr="002370C8" w:rsidRDefault="00E62DF2" w:rsidP="00E62DF2">
      <w:pPr>
        <w:jc w:val="both"/>
        <w:rPr>
          <w:color w:val="000000" w:themeColor="text1"/>
          <w:lang w:val="en-PH"/>
        </w:rPr>
      </w:pPr>
      <w:r w:rsidRPr="002370C8">
        <w:rPr>
          <w:color w:val="000000" w:themeColor="text1"/>
          <w:lang w:val="en-PH"/>
        </w:rPr>
        <w:t xml:space="preserve">[3]. </w:t>
      </w:r>
      <w:proofErr w:type="gramStart"/>
      <w:r w:rsidRPr="002370C8">
        <w:rPr>
          <w:color w:val="000000" w:themeColor="text1"/>
          <w:lang w:val="en-PH"/>
        </w:rPr>
        <w:t>Pulse  width</w:t>
      </w:r>
      <w:proofErr w:type="gramEnd"/>
      <w:r w:rsidRPr="002370C8">
        <w:rPr>
          <w:color w:val="000000" w:themeColor="text1"/>
          <w:lang w:val="en-PH"/>
        </w:rPr>
        <w:t xml:space="preserve">  modulator  module  (PWMM),  ATmega8L data sheet.</w:t>
      </w:r>
    </w:p>
    <w:p w14:paraId="092BD9F9" w14:textId="56E6B7E0" w:rsidR="00E62DF2" w:rsidRPr="002370C8" w:rsidRDefault="00E62DF2" w:rsidP="00E62DF2">
      <w:pPr>
        <w:jc w:val="both"/>
        <w:rPr>
          <w:color w:val="000000" w:themeColor="text1"/>
          <w:lang w:val="en-PH"/>
        </w:rPr>
      </w:pPr>
      <w:r w:rsidRPr="002370C8">
        <w:rPr>
          <w:color w:val="000000" w:themeColor="text1"/>
          <w:lang w:val="en-PH"/>
        </w:rPr>
        <w:t xml:space="preserve">[4]. </w:t>
      </w:r>
      <w:proofErr w:type="gramStart"/>
      <w:r w:rsidRPr="002370C8">
        <w:rPr>
          <w:color w:val="000000" w:themeColor="text1"/>
          <w:lang w:val="en-PH"/>
        </w:rPr>
        <w:t>Peter  Spasov</w:t>
      </w:r>
      <w:proofErr w:type="gramEnd"/>
      <w:r w:rsidRPr="002370C8">
        <w:rPr>
          <w:color w:val="000000" w:themeColor="text1"/>
          <w:lang w:val="en-PH"/>
        </w:rPr>
        <w:t xml:space="preserve">,  “Microcontroller  Technology:  The 68HC11” </w:t>
      </w:r>
    </w:p>
    <w:p w14:paraId="625EDB45" w14:textId="6C28FD4A" w:rsidR="00E62DF2" w:rsidRPr="002370C8" w:rsidRDefault="00E62DF2" w:rsidP="00E62DF2">
      <w:pPr>
        <w:jc w:val="both"/>
        <w:rPr>
          <w:color w:val="000000" w:themeColor="text1"/>
          <w:lang w:val="en-PH"/>
        </w:rPr>
      </w:pPr>
      <w:r w:rsidRPr="002370C8">
        <w:rPr>
          <w:color w:val="000000" w:themeColor="text1"/>
          <w:lang w:val="en-PH"/>
        </w:rPr>
        <w:t xml:space="preserve">[5]. Prentice Hall, 5th edition, 2004.   </w:t>
      </w:r>
    </w:p>
    <w:p w14:paraId="10884F0E" w14:textId="1C086569" w:rsidR="00E62DF2" w:rsidRPr="002370C8" w:rsidRDefault="00E62DF2" w:rsidP="00E62DF2">
      <w:pPr>
        <w:jc w:val="both"/>
        <w:rPr>
          <w:color w:val="000000" w:themeColor="text1"/>
          <w:lang w:val="en-PH"/>
        </w:rPr>
      </w:pPr>
      <w:r w:rsidRPr="002370C8">
        <w:rPr>
          <w:color w:val="000000" w:themeColor="text1"/>
          <w:lang w:val="en-PH"/>
        </w:rPr>
        <w:t xml:space="preserve">[6]. </w:t>
      </w:r>
      <w:proofErr w:type="gramStart"/>
      <w:r w:rsidRPr="002370C8">
        <w:rPr>
          <w:color w:val="000000" w:themeColor="text1"/>
          <w:lang w:val="en-PH"/>
        </w:rPr>
        <w:t>In  System</w:t>
      </w:r>
      <w:proofErr w:type="gramEnd"/>
      <w:r w:rsidRPr="002370C8">
        <w:rPr>
          <w:color w:val="000000" w:themeColor="text1"/>
          <w:lang w:val="en-PH"/>
        </w:rPr>
        <w:t xml:space="preserve">  Programming  (ISP)  for  ATMEL  chips, </w:t>
      </w:r>
      <w:hyperlink r:id="rId26" w:history="1">
        <w:r w:rsidRPr="002370C8">
          <w:rPr>
            <w:rStyle w:val="Hyperlink"/>
            <w:rFonts w:asciiTheme="minorHAnsi" w:hAnsiTheme="minorHAnsi" w:cstheme="minorBidi"/>
            <w:color w:val="000000" w:themeColor="text1"/>
            <w:lang w:val="en-PH"/>
          </w:rPr>
          <w:t>http://www.ikalogic.com/isp.php</w:t>
        </w:r>
      </w:hyperlink>
      <w:r w:rsidRPr="002370C8">
        <w:rPr>
          <w:color w:val="000000" w:themeColor="text1"/>
          <w:lang w:val="en-PH"/>
        </w:rPr>
        <w:t>.</w:t>
      </w:r>
    </w:p>
    <w:p w14:paraId="1A7D371D" w14:textId="76A84F87" w:rsidR="00E62DF2" w:rsidRPr="002370C8" w:rsidRDefault="00E62DF2" w:rsidP="00E62DF2">
      <w:pPr>
        <w:jc w:val="both"/>
        <w:rPr>
          <w:color w:val="000000" w:themeColor="text1"/>
          <w:lang w:val="en-PH"/>
        </w:rPr>
      </w:pPr>
      <w:r w:rsidRPr="002370C8">
        <w:rPr>
          <w:color w:val="000000" w:themeColor="text1"/>
          <w:lang w:val="en-PH"/>
        </w:rPr>
        <w:t xml:space="preserve">[7]. http://www.8051microcontrollers.com/8051-tutorials-a/ program m </w:t>
      </w:r>
      <w:proofErr w:type="spellStart"/>
      <w:r w:rsidRPr="002370C8">
        <w:rPr>
          <w:color w:val="000000" w:themeColor="text1"/>
          <w:lang w:val="en-PH"/>
        </w:rPr>
        <w:t>ming</w:t>
      </w:r>
      <w:proofErr w:type="spellEnd"/>
      <w:r w:rsidRPr="002370C8">
        <w:rPr>
          <w:color w:val="000000" w:themeColor="text1"/>
          <w:lang w:val="en-PH"/>
        </w:rPr>
        <w:t xml:space="preserve"> -microcontroller-j-25  </w:t>
      </w:r>
    </w:p>
    <w:p w14:paraId="31FFF0F2" w14:textId="25F36B95" w:rsidR="00E62DF2" w:rsidRPr="002370C8" w:rsidRDefault="00E62DF2" w:rsidP="00E62DF2">
      <w:pPr>
        <w:jc w:val="both"/>
        <w:rPr>
          <w:color w:val="000000" w:themeColor="text1"/>
          <w:lang w:val="en-PH"/>
        </w:rPr>
      </w:pPr>
      <w:r w:rsidRPr="002370C8">
        <w:rPr>
          <w:color w:val="000000" w:themeColor="text1"/>
          <w:lang w:val="en-PH"/>
        </w:rPr>
        <w:t>[8]</w:t>
      </w:r>
      <w:hyperlink r:id="rId27" w:history="1">
        <w:r w:rsidR="002370C8" w:rsidRPr="002370C8">
          <w:rPr>
            <w:rStyle w:val="Hyperlink"/>
            <w:rFonts w:asciiTheme="minorHAnsi" w:hAnsiTheme="minorHAnsi" w:cstheme="minorBidi"/>
            <w:color w:val="000000" w:themeColor="text1"/>
            <w:lang w:val="en-PH"/>
          </w:rPr>
          <w:t>file:///C:/Users/christian%20gumapac/Downloads/ARDUINO%20BASED%20DC%20MOTOR%20SPEED%20CONTROL.pdf</w:t>
        </w:r>
      </w:hyperlink>
    </w:p>
    <w:p w14:paraId="3259ED33" w14:textId="23326778" w:rsidR="002370C8" w:rsidRPr="002370C8" w:rsidRDefault="002370C8" w:rsidP="00E62DF2">
      <w:pPr>
        <w:jc w:val="both"/>
        <w:rPr>
          <w:color w:val="000000" w:themeColor="text1"/>
          <w:lang w:val="en-PH"/>
        </w:rPr>
      </w:pPr>
      <w:r w:rsidRPr="002370C8">
        <w:rPr>
          <w:color w:val="000000" w:themeColor="text1"/>
          <w:lang w:val="en-PH"/>
        </w:rPr>
        <w:t xml:space="preserve">[9] </w:t>
      </w:r>
      <w:hyperlink r:id="rId28" w:history="1">
        <w:r w:rsidRPr="002370C8">
          <w:rPr>
            <w:rStyle w:val="Hyperlink"/>
            <w:rFonts w:asciiTheme="minorHAnsi" w:hAnsiTheme="minorHAnsi" w:cstheme="minorBidi"/>
            <w:color w:val="000000" w:themeColor="text1"/>
            <w:lang w:val="en-PH"/>
          </w:rPr>
          <w:t>https://www.researchgate.net/publication/347893879_POWER_SUPPLY</w:t>
        </w:r>
      </w:hyperlink>
    </w:p>
    <w:p w14:paraId="3E7C86AA" w14:textId="7B087800" w:rsidR="002370C8" w:rsidRPr="002370C8" w:rsidRDefault="002370C8" w:rsidP="00E62DF2">
      <w:pPr>
        <w:jc w:val="both"/>
        <w:rPr>
          <w:color w:val="000000" w:themeColor="text1"/>
          <w:lang w:val="en-PH"/>
        </w:rPr>
      </w:pPr>
      <w:r w:rsidRPr="002370C8">
        <w:rPr>
          <w:color w:val="000000" w:themeColor="text1"/>
          <w:lang w:val="en-PH"/>
        </w:rPr>
        <w:t xml:space="preserve">[10] </w:t>
      </w:r>
      <w:hyperlink r:id="rId29" w:history="1">
        <w:r w:rsidRPr="002370C8">
          <w:rPr>
            <w:rStyle w:val="Hyperlink"/>
            <w:rFonts w:asciiTheme="minorHAnsi" w:hAnsiTheme="minorHAnsi" w:cstheme="minorBidi"/>
            <w:color w:val="000000" w:themeColor="text1"/>
            <w:lang w:val="en-PH"/>
          </w:rPr>
          <w:t>https://www.elprocus.com/classification-power-supply-different-types/</w:t>
        </w:r>
      </w:hyperlink>
    </w:p>
    <w:p w14:paraId="3AD1F467" w14:textId="28944D41" w:rsidR="002370C8" w:rsidRPr="002370C8" w:rsidRDefault="002370C8" w:rsidP="00E62DF2">
      <w:pPr>
        <w:jc w:val="both"/>
        <w:rPr>
          <w:color w:val="000000" w:themeColor="text1"/>
          <w:lang w:val="en-PH"/>
        </w:rPr>
      </w:pPr>
      <w:r w:rsidRPr="002370C8">
        <w:rPr>
          <w:color w:val="000000" w:themeColor="text1"/>
          <w:lang w:val="en-PH"/>
        </w:rPr>
        <w:t xml:space="preserve">[11] </w:t>
      </w:r>
      <w:hyperlink r:id="rId30" w:history="1">
        <w:r w:rsidRPr="002370C8">
          <w:rPr>
            <w:rStyle w:val="Hyperlink"/>
            <w:rFonts w:asciiTheme="minorHAnsi" w:hAnsiTheme="minorHAnsi" w:cstheme="minorBidi"/>
            <w:color w:val="000000" w:themeColor="text1"/>
            <w:lang w:val="en-PH"/>
          </w:rPr>
          <w:t>https://www.actpower.com/educational/power-supply-component-availability/</w:t>
        </w:r>
      </w:hyperlink>
    </w:p>
    <w:p w14:paraId="1A49AA2B" w14:textId="6F2AB245" w:rsidR="002370C8" w:rsidRPr="00E62DF2" w:rsidRDefault="002370C8" w:rsidP="00E62DF2">
      <w:pPr>
        <w:jc w:val="both"/>
        <w:rPr>
          <w:color w:val="000000" w:themeColor="text1"/>
          <w:lang w:val="en-PH"/>
        </w:rPr>
      </w:pPr>
      <w:r>
        <w:rPr>
          <w:color w:val="000000" w:themeColor="text1"/>
          <w:lang w:val="en-PH"/>
        </w:rPr>
        <w:t xml:space="preserve">[12] </w:t>
      </w:r>
      <w:r w:rsidRPr="002370C8">
        <w:rPr>
          <w:color w:val="000000" w:themeColor="text1"/>
          <w:lang w:val="en-PH"/>
        </w:rPr>
        <w:t>https://learnabout-electronics.org/Downloads/Power%20Supplies%20Module%2001.pdf</w:t>
      </w:r>
    </w:p>
    <w:p w14:paraId="50B80A9B" w14:textId="77777777" w:rsidR="00E62DF2" w:rsidRPr="00E62DF2" w:rsidRDefault="00E62DF2" w:rsidP="00E62DF2">
      <w:pPr>
        <w:tabs>
          <w:tab w:val="left" w:pos="3060"/>
        </w:tabs>
        <w:rPr>
          <w:rStyle w:val="Hyperlink"/>
          <w:rFonts w:asciiTheme="minorHAnsi" w:hAnsiTheme="minorHAnsi" w:cstheme="minorBidi"/>
          <w:color w:val="000000" w:themeColor="text1"/>
          <w:lang w:val="en-PH"/>
        </w:rPr>
      </w:pPr>
      <w:r w:rsidRPr="00E62DF2">
        <w:rPr>
          <w:color w:val="000000" w:themeColor="text1"/>
          <w:lang w:val="en-PH"/>
        </w:rPr>
        <w:fldChar w:fldCharType="begin"/>
      </w:r>
      <w:r w:rsidRPr="00E62DF2">
        <w:rPr>
          <w:color w:val="000000" w:themeColor="text1"/>
          <w:lang w:val="en-PH"/>
        </w:rPr>
        <w:instrText xml:space="preserve"> HYPERLINK "https://www.researchgate.net/deref/http%3A%2F%2Fwww.ijisrt.com%2F" </w:instrText>
      </w:r>
      <w:r w:rsidRPr="00E62DF2">
        <w:rPr>
          <w:color w:val="000000" w:themeColor="text1"/>
          <w:lang w:val="en-PH"/>
        </w:rPr>
        <w:fldChar w:fldCharType="separate"/>
      </w:r>
    </w:p>
    <w:p w14:paraId="3F7BC98E" w14:textId="77777777" w:rsidR="00E62DF2" w:rsidRPr="00E62DF2" w:rsidRDefault="00E62DF2" w:rsidP="00E62DF2">
      <w:pPr>
        <w:tabs>
          <w:tab w:val="left" w:pos="3060"/>
        </w:tabs>
        <w:rPr>
          <w:rStyle w:val="Hyperlink"/>
          <w:rFonts w:asciiTheme="minorHAnsi" w:hAnsiTheme="minorHAnsi" w:cstheme="minorBidi"/>
          <w:b/>
          <w:bCs/>
          <w:lang w:val="en-PH"/>
        </w:rPr>
      </w:pPr>
      <w:r w:rsidRPr="00E62DF2">
        <w:rPr>
          <w:color w:val="000000" w:themeColor="text1"/>
        </w:rPr>
        <w:fldChar w:fldCharType="end"/>
      </w:r>
      <w:r w:rsidRPr="00E62DF2">
        <w:rPr>
          <w:b/>
          <w:bCs/>
          <w:lang w:val="en-PH"/>
        </w:rPr>
        <w:fldChar w:fldCharType="begin"/>
      </w:r>
      <w:r w:rsidRPr="00E62DF2">
        <w:rPr>
          <w:b/>
          <w:bCs/>
          <w:lang w:val="en-PH"/>
        </w:rPr>
        <w:instrText xml:space="preserve"> HYPERLINK "https://www.researchgate.net/deref/http%3A%2F%2Fwww.ijera.com%2Fpapers%2FVol3_issue1%2FDP31778783.pdf" </w:instrText>
      </w:r>
      <w:r w:rsidRPr="00E62DF2">
        <w:rPr>
          <w:b/>
          <w:bCs/>
          <w:lang w:val="en-PH"/>
        </w:rPr>
        <w:fldChar w:fldCharType="separate"/>
      </w:r>
    </w:p>
    <w:p w14:paraId="0AF01FFC" w14:textId="77777777" w:rsidR="00E62DF2" w:rsidRPr="00E62DF2" w:rsidRDefault="00E62DF2" w:rsidP="00E62DF2">
      <w:pPr>
        <w:tabs>
          <w:tab w:val="left" w:pos="3060"/>
        </w:tabs>
        <w:rPr>
          <w:rStyle w:val="Hyperlink"/>
          <w:rFonts w:asciiTheme="minorHAnsi" w:hAnsiTheme="minorHAnsi" w:cstheme="minorBidi"/>
          <w:b/>
          <w:bCs/>
          <w:lang w:val="en-PH"/>
        </w:rPr>
      </w:pPr>
      <w:r w:rsidRPr="00E62DF2">
        <w:rPr>
          <w:b/>
          <w:bCs/>
        </w:rPr>
        <w:fldChar w:fldCharType="end"/>
      </w:r>
      <w:r w:rsidRPr="00E62DF2">
        <w:rPr>
          <w:b/>
          <w:bCs/>
          <w:lang w:val="en-PH"/>
        </w:rPr>
        <w:fldChar w:fldCharType="begin"/>
      </w:r>
      <w:r w:rsidRPr="00E62DF2">
        <w:rPr>
          <w:b/>
          <w:bCs/>
          <w:lang w:val="en-PH"/>
        </w:rPr>
        <w:instrText xml:space="preserve"> HYPERLINK "https://www.researchgate.net/deref/http%3A%2F%2Fwww.ijera.com%2Fpapers%2FVol3_issue1%2FDP31778783.pdf" </w:instrText>
      </w:r>
      <w:r w:rsidRPr="00E62DF2">
        <w:rPr>
          <w:b/>
          <w:bCs/>
          <w:lang w:val="en-PH"/>
        </w:rPr>
        <w:fldChar w:fldCharType="separate"/>
      </w:r>
    </w:p>
    <w:p w14:paraId="489E1021" w14:textId="3907C064" w:rsidR="00E279EE" w:rsidRPr="00E279EE" w:rsidRDefault="00E62DF2" w:rsidP="00E62DF2">
      <w:pPr>
        <w:tabs>
          <w:tab w:val="left" w:pos="3060"/>
        </w:tabs>
        <w:rPr>
          <w:b/>
          <w:bCs/>
        </w:rPr>
      </w:pPr>
      <w:r w:rsidRPr="00E62DF2">
        <w:rPr>
          <w:b/>
          <w:bCs/>
        </w:rPr>
        <w:fldChar w:fldCharType="end"/>
      </w:r>
      <w:hyperlink r:id="rId31" w:history="1">
        <w:r w:rsidRPr="00E62DF2">
          <w:rPr>
            <w:rStyle w:val="Hyperlink"/>
            <w:rFonts w:asciiTheme="minorHAnsi" w:hAnsiTheme="minorHAnsi" w:cstheme="minorBidi"/>
            <w:b/>
            <w:bCs/>
            <w:lang w:val="en-PH"/>
          </w:rPr>
          <w:br/>
        </w:r>
      </w:hyperlink>
    </w:p>
    <w:sectPr w:rsidR="00E279EE" w:rsidRPr="00E279EE" w:rsidSect="000C6221">
      <w:footerReference w:type="default" r:id="rId32"/>
      <w:headerReference w:type="first" r:id="rId33"/>
      <w:footerReference w:type="first" r:id="rId34"/>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96F40" w14:textId="77777777" w:rsidR="00650AB1" w:rsidRDefault="00650AB1" w:rsidP="005B434B">
      <w:pPr>
        <w:spacing w:after="0" w:line="240" w:lineRule="auto"/>
      </w:pPr>
      <w:r>
        <w:separator/>
      </w:r>
    </w:p>
  </w:endnote>
  <w:endnote w:type="continuationSeparator" w:id="0">
    <w:p w14:paraId="6EE4189D" w14:textId="77777777" w:rsidR="00650AB1" w:rsidRDefault="00650AB1"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Arial"/>
    <w:panose1 w:val="00000000000000000000"/>
    <w:charset w:val="00"/>
    <w:family w:val="auto"/>
    <w:notTrueType/>
    <w:pitch w:val="variable"/>
    <w:sig w:usb0="E0000AFF" w:usb1="5000E5FB" w:usb2="00000020" w:usb3="00000000" w:csb0="000001B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Linux Libertine O">
    <w:altName w:val="Arial"/>
    <w:panose1 w:val="00000000000000000000"/>
    <w:charset w:val="00"/>
    <w:family w:val="auto"/>
    <w:notTrueType/>
    <w:pitch w:val="variable"/>
    <w:sig w:usb0="E0000AFF"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AC71B" w14:textId="2E096D1A" w:rsidR="00894B43" w:rsidRDefault="00737F1F" w:rsidP="00894B43">
    <w:pPr>
      <w:pStyle w:val="Footer"/>
      <w:jc w:val="center"/>
    </w:pPr>
    <w:r>
      <w:fldChar w:fldCharType="begin"/>
    </w:r>
    <w:r>
      <w:instrText xml:space="preserve"> PAGE   \* MERGEFORMAT </w:instrText>
    </w:r>
    <w:r>
      <w:fldChar w:fldCharType="separate"/>
    </w:r>
    <w:r w:rsidR="00810484">
      <w:rPr>
        <w:noProof/>
      </w:rPr>
      <w:t>14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89D2E" w14:textId="77777777" w:rsidR="000C6221" w:rsidRDefault="00650AB1">
    <w:pPr>
      <w:pStyle w:val="Footer"/>
    </w:pPr>
  </w:p>
  <w:p w14:paraId="26529D98" w14:textId="77777777" w:rsidR="000C6221" w:rsidRDefault="00650AB1">
    <w:pPr>
      <w:pStyle w:val="Footer"/>
    </w:pPr>
  </w:p>
  <w:p w14:paraId="4A748651" w14:textId="77777777" w:rsidR="000C6221" w:rsidRDefault="00650AB1">
    <w:pPr>
      <w:pStyle w:val="Footer"/>
    </w:pPr>
  </w:p>
  <w:p w14:paraId="7351B0CF" w14:textId="77777777" w:rsidR="000C6221" w:rsidRDefault="00650AB1">
    <w:pPr>
      <w:pStyle w:val="Footer"/>
    </w:pPr>
  </w:p>
  <w:p w14:paraId="1FF8D7CF" w14:textId="77777777" w:rsidR="000C6221" w:rsidRDefault="00650AB1">
    <w:pPr>
      <w:pStyle w:val="Footer"/>
    </w:pPr>
  </w:p>
  <w:p w14:paraId="287BD52D" w14:textId="77777777" w:rsidR="000C6221" w:rsidRDefault="00650AB1">
    <w:pPr>
      <w:pStyle w:val="Footer"/>
    </w:pPr>
  </w:p>
  <w:p w14:paraId="31ADE2EF" w14:textId="77777777" w:rsidR="000C6221" w:rsidRDefault="00650AB1">
    <w:pPr>
      <w:pStyle w:val="Footer"/>
    </w:pPr>
  </w:p>
  <w:p w14:paraId="76E7BE84" w14:textId="77777777" w:rsidR="000C6221" w:rsidRDefault="00650AB1">
    <w:pPr>
      <w:pStyle w:val="Footer"/>
    </w:pPr>
  </w:p>
  <w:p w14:paraId="3384CA09" w14:textId="77777777" w:rsidR="000C6221" w:rsidRDefault="00650AB1">
    <w:pPr>
      <w:pStyle w:val="Footer"/>
    </w:pPr>
  </w:p>
  <w:p w14:paraId="08478D52" w14:textId="77777777" w:rsidR="001E2D05" w:rsidRDefault="00650A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C6734" w14:textId="77777777" w:rsidR="00650AB1" w:rsidRDefault="00650AB1" w:rsidP="005B434B">
      <w:pPr>
        <w:spacing w:after="0" w:line="240" w:lineRule="auto"/>
      </w:pPr>
      <w:r>
        <w:separator/>
      </w:r>
    </w:p>
  </w:footnote>
  <w:footnote w:type="continuationSeparator" w:id="0">
    <w:p w14:paraId="58B3581C" w14:textId="77777777" w:rsidR="00650AB1" w:rsidRDefault="00650AB1" w:rsidP="005B43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7023E" w14:textId="45E5E7ED" w:rsidR="00B1275E" w:rsidRDefault="00B1275E" w:rsidP="00B1275E">
    <w:pPr>
      <w:pStyle w:val="Header"/>
      <w:ind w:left="-851" w:right="-1588"/>
    </w:pPr>
    <w:bookmarkStart w:id="2" w:name="_Hlk89515415"/>
    <w:bookmarkStart w:id="3" w:name="_Hlk89515416"/>
    <w:r>
      <w:rPr>
        <w:noProof/>
      </w:rPr>
      <w:drawing>
        <wp:inline distT="0" distB="0" distL="0" distR="0" wp14:anchorId="2D7B0B44" wp14:editId="646BF90E">
          <wp:extent cx="1408176" cy="18288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1408176" cy="182880"/>
                  </a:xfrm>
                  <a:prstGeom prst="rect">
                    <a:avLst/>
                  </a:prstGeom>
                </pic:spPr>
              </pic:pic>
            </a:graphicData>
          </a:graphic>
        </wp:inline>
      </w:drawing>
    </w:r>
    <w:r>
      <w:t xml:space="preserve"> </w:t>
    </w:r>
    <w:r>
      <w:rPr>
        <w:noProof/>
      </w:rPr>
      <w:drawing>
        <wp:inline distT="0" distB="0" distL="0" distR="0" wp14:anchorId="30898773" wp14:editId="271E1FA5">
          <wp:extent cx="2670048" cy="182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
                    <a:extLst>
                      <a:ext uri="{28A0092B-C50C-407E-A947-70E740481C1C}">
                        <a14:useLocalDpi xmlns:a14="http://schemas.microsoft.com/office/drawing/2010/main" val="0"/>
                      </a:ext>
                    </a:extLst>
                  </a:blip>
                  <a:stretch>
                    <a:fillRect/>
                  </a:stretch>
                </pic:blipFill>
                <pic:spPr>
                  <a:xfrm>
                    <a:off x="0" y="0"/>
                    <a:ext cx="2670048" cy="182880"/>
                  </a:xfrm>
                  <a:prstGeom prst="rect">
                    <a:avLst/>
                  </a:prstGeom>
                </pic:spPr>
              </pic:pic>
            </a:graphicData>
          </a:graphic>
        </wp:inline>
      </w:drawing>
    </w:r>
    <w:r>
      <w:t xml:space="preserve"> </w:t>
    </w:r>
    <w:r>
      <w:rPr>
        <w:noProof/>
      </w:rPr>
      <w:drawing>
        <wp:inline distT="0" distB="0" distL="0" distR="0" wp14:anchorId="6A675C17" wp14:editId="1A44DEB6">
          <wp:extent cx="2304288" cy="18288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
                    <a:extLst>
                      <a:ext uri="{28A0092B-C50C-407E-A947-70E740481C1C}">
                        <a14:useLocalDpi xmlns:a14="http://schemas.microsoft.com/office/drawing/2010/main" val="0"/>
                      </a:ext>
                    </a:extLst>
                  </a:blip>
                  <a:stretch>
                    <a:fillRect/>
                  </a:stretch>
                </pic:blipFill>
                <pic:spPr>
                  <a:xfrm>
                    <a:off x="0" y="0"/>
                    <a:ext cx="2304288" cy="182880"/>
                  </a:xfrm>
                  <a:prstGeom prst="rect">
                    <a:avLst/>
                  </a:prstGeom>
                </pic:spPr>
              </pic:pic>
            </a:graphicData>
          </a:graphic>
        </wp:inline>
      </w:drawing>
    </w:r>
    <w:bookmarkEnd w:id="2"/>
    <w:bookmarkEnd w:id="3"/>
  </w:p>
  <w:p w14:paraId="1FFF3CCD" w14:textId="68C386AB" w:rsidR="005C2688" w:rsidRDefault="005C2688" w:rsidP="00B1275E">
    <w:pPr>
      <w:pStyle w:val="Header"/>
      <w:ind w:left="-851" w:right="-1588"/>
    </w:pPr>
    <w:r w:rsidRPr="005C2688">
      <w:rPr>
        <w:rFonts w:ascii="Linux Biolinum" w:eastAsia="Times New Roman" w:hAnsi="Linux Biolinum" w:cs="Linux Biolinum"/>
        <w:bCs/>
        <w:sz w:val="28"/>
        <w:szCs w:val="14"/>
      </w:rPr>
      <w:t>ARDUINO BASED DC MOTOR SPEED CONTROL TINKERCAD SIMULATION</w:t>
    </w:r>
  </w:p>
  <w:p w14:paraId="7B60A6A4" w14:textId="77777777" w:rsidR="005C2688" w:rsidRPr="00B1275E" w:rsidRDefault="005C2688" w:rsidP="005C2688">
    <w:pPr>
      <w:pStyle w:val="Header"/>
      <w:ind w:left="-851" w:right="-1588"/>
      <w:jc w:val="left"/>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3"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4"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7"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8"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1"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2"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257501">
    <w:abstractNumId w:val="0"/>
  </w:num>
  <w:num w:numId="2" w16cid:durableId="302778124">
    <w:abstractNumId w:val="13"/>
  </w:num>
  <w:num w:numId="3" w16cid:durableId="488331571">
    <w:abstractNumId w:val="9"/>
  </w:num>
  <w:num w:numId="4" w16cid:durableId="235938376">
    <w:abstractNumId w:val="1"/>
  </w:num>
  <w:num w:numId="5" w16cid:durableId="406147338">
    <w:abstractNumId w:val="3"/>
  </w:num>
  <w:num w:numId="6" w16cid:durableId="1677272174">
    <w:abstractNumId w:val="6"/>
  </w:num>
  <w:num w:numId="7" w16cid:durableId="279457830">
    <w:abstractNumId w:val="11"/>
  </w:num>
  <w:num w:numId="8" w16cid:durableId="573319883">
    <w:abstractNumId w:val="2"/>
  </w:num>
  <w:num w:numId="9" w16cid:durableId="797331925">
    <w:abstractNumId w:val="7"/>
  </w:num>
  <w:num w:numId="10" w16cid:durableId="698315735">
    <w:abstractNumId w:val="14"/>
  </w:num>
  <w:num w:numId="11" w16cid:durableId="1231425081">
    <w:abstractNumId w:val="5"/>
  </w:num>
  <w:num w:numId="12" w16cid:durableId="447167577">
    <w:abstractNumId w:val="12"/>
  </w:num>
  <w:num w:numId="13" w16cid:durableId="585462294">
    <w:abstractNumId w:val="8"/>
  </w:num>
  <w:num w:numId="14" w16cid:durableId="466046557">
    <w:abstractNumId w:val="4"/>
  </w:num>
  <w:num w:numId="15" w16cid:durableId="116944298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IxMLY0NrA0MTIxNzJR0lEKTi0uzszPAymwrAUAVVbnPiwAAAA="/>
  </w:docVars>
  <w:rsids>
    <w:rsidRoot w:val="005B434B"/>
    <w:rsid w:val="000306E7"/>
    <w:rsid w:val="00054E0A"/>
    <w:rsid w:val="00080C59"/>
    <w:rsid w:val="0008391F"/>
    <w:rsid w:val="0009314B"/>
    <w:rsid w:val="000D6541"/>
    <w:rsid w:val="000D7DFF"/>
    <w:rsid w:val="000F4E3C"/>
    <w:rsid w:val="001142BA"/>
    <w:rsid w:val="001635F8"/>
    <w:rsid w:val="001754DD"/>
    <w:rsid w:val="001B633D"/>
    <w:rsid w:val="001C6FC6"/>
    <w:rsid w:val="001D3CDD"/>
    <w:rsid w:val="0022111E"/>
    <w:rsid w:val="0023048B"/>
    <w:rsid w:val="00231DBC"/>
    <w:rsid w:val="002370C8"/>
    <w:rsid w:val="00241354"/>
    <w:rsid w:val="002601C2"/>
    <w:rsid w:val="00277C30"/>
    <w:rsid w:val="0029158F"/>
    <w:rsid w:val="00292C1F"/>
    <w:rsid w:val="00296257"/>
    <w:rsid w:val="002B11B2"/>
    <w:rsid w:val="002C37CC"/>
    <w:rsid w:val="002E1096"/>
    <w:rsid w:val="002E204E"/>
    <w:rsid w:val="002F4330"/>
    <w:rsid w:val="002F58C9"/>
    <w:rsid w:val="002F5B40"/>
    <w:rsid w:val="002F5DD9"/>
    <w:rsid w:val="00322985"/>
    <w:rsid w:val="00340671"/>
    <w:rsid w:val="003756D0"/>
    <w:rsid w:val="003A253B"/>
    <w:rsid w:val="003C7BA3"/>
    <w:rsid w:val="00457C1D"/>
    <w:rsid w:val="00461FFB"/>
    <w:rsid w:val="004814B6"/>
    <w:rsid w:val="0048699F"/>
    <w:rsid w:val="004B7143"/>
    <w:rsid w:val="004C5A40"/>
    <w:rsid w:val="005404A8"/>
    <w:rsid w:val="00547F6A"/>
    <w:rsid w:val="0056485E"/>
    <w:rsid w:val="005B434B"/>
    <w:rsid w:val="005C2688"/>
    <w:rsid w:val="005C3913"/>
    <w:rsid w:val="006054A1"/>
    <w:rsid w:val="00610855"/>
    <w:rsid w:val="00650AB1"/>
    <w:rsid w:val="00687169"/>
    <w:rsid w:val="006B6189"/>
    <w:rsid w:val="006E1D11"/>
    <w:rsid w:val="006E4EFB"/>
    <w:rsid w:val="00720F9D"/>
    <w:rsid w:val="00730F01"/>
    <w:rsid w:val="00737F1F"/>
    <w:rsid w:val="007561FC"/>
    <w:rsid w:val="00775A3E"/>
    <w:rsid w:val="00797C4C"/>
    <w:rsid w:val="007B36F5"/>
    <w:rsid w:val="007E1A44"/>
    <w:rsid w:val="007E20EF"/>
    <w:rsid w:val="007F6153"/>
    <w:rsid w:val="00810484"/>
    <w:rsid w:val="0081437E"/>
    <w:rsid w:val="00832D00"/>
    <w:rsid w:val="00867122"/>
    <w:rsid w:val="0087498C"/>
    <w:rsid w:val="00880FA3"/>
    <w:rsid w:val="008D14C0"/>
    <w:rsid w:val="008D263B"/>
    <w:rsid w:val="00920182"/>
    <w:rsid w:val="0096109E"/>
    <w:rsid w:val="009641B8"/>
    <w:rsid w:val="00981E93"/>
    <w:rsid w:val="009B76D7"/>
    <w:rsid w:val="009F5D19"/>
    <w:rsid w:val="009F684F"/>
    <w:rsid w:val="00A032E4"/>
    <w:rsid w:val="00A05DED"/>
    <w:rsid w:val="00A27A9F"/>
    <w:rsid w:val="00A3685D"/>
    <w:rsid w:val="00A55475"/>
    <w:rsid w:val="00A6011A"/>
    <w:rsid w:val="00AD6C5E"/>
    <w:rsid w:val="00AF5390"/>
    <w:rsid w:val="00B1275E"/>
    <w:rsid w:val="00B66F0C"/>
    <w:rsid w:val="00B929C9"/>
    <w:rsid w:val="00BD04E6"/>
    <w:rsid w:val="00C512AC"/>
    <w:rsid w:val="00C64BC6"/>
    <w:rsid w:val="00C716DA"/>
    <w:rsid w:val="00D07298"/>
    <w:rsid w:val="00D3417D"/>
    <w:rsid w:val="00D6577D"/>
    <w:rsid w:val="00D71122"/>
    <w:rsid w:val="00DA1CE2"/>
    <w:rsid w:val="00DC7A45"/>
    <w:rsid w:val="00E037CD"/>
    <w:rsid w:val="00E279EE"/>
    <w:rsid w:val="00E55E8D"/>
    <w:rsid w:val="00E6082F"/>
    <w:rsid w:val="00E62DF2"/>
    <w:rsid w:val="00E8234D"/>
    <w:rsid w:val="00E91361"/>
    <w:rsid w:val="00E92194"/>
    <w:rsid w:val="00EF33C2"/>
    <w:rsid w:val="00EF5BB9"/>
    <w:rsid w:val="00F07897"/>
    <w:rsid w:val="00F27792"/>
    <w:rsid w:val="00F46728"/>
    <w:rsid w:val="00F570F1"/>
    <w:rsid w:val="00F6354E"/>
    <w:rsid w:val="00F830EA"/>
    <w:rsid w:val="00FD196E"/>
    <w:rsid w:val="00FD21F1"/>
    <w:rsid w:val="00FF6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1547EA"/>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paragraph" w:styleId="Header">
    <w:name w:val="header"/>
    <w:basedOn w:val="Normal"/>
    <w:link w:val="HeaderChar"/>
    <w:uiPriority w:val="99"/>
    <w:unhideWhenUsed/>
    <w:rsid w:val="006E1D11"/>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6E1D11"/>
    <w:rPr>
      <w:sz w:val="18"/>
      <w:szCs w:val="18"/>
    </w:rPr>
  </w:style>
  <w:style w:type="paragraph" w:customStyle="1" w:styleId="Paper-Title">
    <w:name w:val="Paper-Title"/>
    <w:basedOn w:val="Normal"/>
    <w:rsid w:val="009F5D19"/>
    <w:pPr>
      <w:spacing w:after="120" w:line="240" w:lineRule="auto"/>
      <w:jc w:val="center"/>
    </w:pPr>
    <w:rPr>
      <w:rFonts w:ascii="Helvetica" w:hAnsi="Helvetica" w:cs="Times New Roman"/>
      <w:b/>
      <w:sz w:val="36"/>
      <w:szCs w:val="20"/>
    </w:rPr>
  </w:style>
  <w:style w:type="character" w:styleId="UnresolvedMention">
    <w:name w:val="Unresolved Mention"/>
    <w:basedOn w:val="DefaultParagraphFont"/>
    <w:uiPriority w:val="99"/>
    <w:semiHidden/>
    <w:unhideWhenUsed/>
    <w:rsid w:val="008D26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2308553">
      <w:bodyDiv w:val="1"/>
      <w:marLeft w:val="0"/>
      <w:marRight w:val="0"/>
      <w:marTop w:val="0"/>
      <w:marBottom w:val="0"/>
      <w:divBdr>
        <w:top w:val="none" w:sz="0" w:space="0" w:color="auto"/>
        <w:left w:val="none" w:sz="0" w:space="0" w:color="auto"/>
        <w:bottom w:val="none" w:sz="0" w:space="0" w:color="auto"/>
        <w:right w:val="none" w:sz="0" w:space="0" w:color="auto"/>
      </w:divBdr>
      <w:divsChild>
        <w:div w:id="1003777071">
          <w:marLeft w:val="0"/>
          <w:marRight w:val="0"/>
          <w:marTop w:val="0"/>
          <w:marBottom w:val="0"/>
          <w:divBdr>
            <w:top w:val="none" w:sz="0" w:space="0" w:color="auto"/>
            <w:left w:val="none" w:sz="0" w:space="0" w:color="auto"/>
            <w:bottom w:val="none" w:sz="0" w:space="0" w:color="auto"/>
            <w:right w:val="none" w:sz="0" w:space="0" w:color="auto"/>
          </w:divBdr>
        </w:div>
        <w:div w:id="1871800707">
          <w:marLeft w:val="0"/>
          <w:marRight w:val="0"/>
          <w:marTop w:val="0"/>
          <w:marBottom w:val="0"/>
          <w:divBdr>
            <w:top w:val="none" w:sz="0" w:space="0" w:color="auto"/>
            <w:left w:val="none" w:sz="0" w:space="0" w:color="auto"/>
            <w:bottom w:val="none" w:sz="0" w:space="0" w:color="auto"/>
            <w:right w:val="none" w:sz="0" w:space="0" w:color="auto"/>
          </w:divBdr>
        </w:div>
        <w:div w:id="1910457096">
          <w:marLeft w:val="0"/>
          <w:marRight w:val="0"/>
          <w:marTop w:val="0"/>
          <w:marBottom w:val="0"/>
          <w:divBdr>
            <w:top w:val="none" w:sz="0" w:space="0" w:color="auto"/>
            <w:left w:val="none" w:sz="0" w:space="0" w:color="auto"/>
            <w:bottom w:val="none" w:sz="0" w:space="0" w:color="auto"/>
            <w:right w:val="none" w:sz="0" w:space="0" w:color="auto"/>
          </w:divBdr>
        </w:div>
        <w:div w:id="905840916">
          <w:marLeft w:val="0"/>
          <w:marRight w:val="0"/>
          <w:marTop w:val="0"/>
          <w:marBottom w:val="0"/>
          <w:divBdr>
            <w:top w:val="none" w:sz="0" w:space="0" w:color="auto"/>
            <w:left w:val="none" w:sz="0" w:space="0" w:color="auto"/>
            <w:bottom w:val="none" w:sz="0" w:space="0" w:color="auto"/>
            <w:right w:val="none" w:sz="0" w:space="0" w:color="auto"/>
          </w:divBdr>
        </w:div>
        <w:div w:id="1118766896">
          <w:marLeft w:val="0"/>
          <w:marRight w:val="0"/>
          <w:marTop w:val="0"/>
          <w:marBottom w:val="0"/>
          <w:divBdr>
            <w:top w:val="none" w:sz="0" w:space="0" w:color="auto"/>
            <w:left w:val="none" w:sz="0" w:space="0" w:color="auto"/>
            <w:bottom w:val="none" w:sz="0" w:space="0" w:color="auto"/>
            <w:right w:val="none" w:sz="0" w:space="0" w:color="auto"/>
          </w:divBdr>
        </w:div>
        <w:div w:id="1058356614">
          <w:marLeft w:val="0"/>
          <w:marRight w:val="0"/>
          <w:marTop w:val="0"/>
          <w:marBottom w:val="0"/>
          <w:divBdr>
            <w:top w:val="none" w:sz="0" w:space="0" w:color="auto"/>
            <w:left w:val="none" w:sz="0" w:space="0" w:color="auto"/>
            <w:bottom w:val="none" w:sz="0" w:space="0" w:color="auto"/>
            <w:right w:val="none" w:sz="0" w:space="0" w:color="auto"/>
          </w:divBdr>
        </w:div>
        <w:div w:id="1468552471">
          <w:marLeft w:val="0"/>
          <w:marRight w:val="0"/>
          <w:marTop w:val="0"/>
          <w:marBottom w:val="0"/>
          <w:divBdr>
            <w:top w:val="none" w:sz="0" w:space="0" w:color="auto"/>
            <w:left w:val="none" w:sz="0" w:space="0" w:color="auto"/>
            <w:bottom w:val="none" w:sz="0" w:space="0" w:color="auto"/>
            <w:right w:val="none" w:sz="0" w:space="0" w:color="auto"/>
          </w:divBdr>
        </w:div>
        <w:div w:id="1833258901">
          <w:marLeft w:val="0"/>
          <w:marRight w:val="0"/>
          <w:marTop w:val="0"/>
          <w:marBottom w:val="0"/>
          <w:divBdr>
            <w:top w:val="none" w:sz="0" w:space="0" w:color="auto"/>
            <w:left w:val="none" w:sz="0" w:space="0" w:color="auto"/>
            <w:bottom w:val="none" w:sz="0" w:space="0" w:color="auto"/>
            <w:right w:val="none" w:sz="0" w:space="0" w:color="auto"/>
          </w:divBdr>
        </w:div>
        <w:div w:id="442924824">
          <w:marLeft w:val="0"/>
          <w:marRight w:val="0"/>
          <w:marTop w:val="0"/>
          <w:marBottom w:val="0"/>
          <w:divBdr>
            <w:top w:val="none" w:sz="0" w:space="0" w:color="auto"/>
            <w:left w:val="none" w:sz="0" w:space="0" w:color="auto"/>
            <w:bottom w:val="none" w:sz="0" w:space="0" w:color="auto"/>
            <w:right w:val="none" w:sz="0" w:space="0" w:color="auto"/>
          </w:divBdr>
        </w:div>
        <w:div w:id="1746219646">
          <w:marLeft w:val="0"/>
          <w:marRight w:val="0"/>
          <w:marTop w:val="0"/>
          <w:marBottom w:val="0"/>
          <w:divBdr>
            <w:top w:val="none" w:sz="0" w:space="0" w:color="auto"/>
            <w:left w:val="none" w:sz="0" w:space="0" w:color="auto"/>
            <w:bottom w:val="none" w:sz="0" w:space="0" w:color="auto"/>
            <w:right w:val="none" w:sz="0" w:space="0" w:color="auto"/>
          </w:divBdr>
        </w:div>
        <w:div w:id="889920440">
          <w:marLeft w:val="0"/>
          <w:marRight w:val="0"/>
          <w:marTop w:val="0"/>
          <w:marBottom w:val="0"/>
          <w:divBdr>
            <w:top w:val="none" w:sz="0" w:space="0" w:color="auto"/>
            <w:left w:val="none" w:sz="0" w:space="0" w:color="auto"/>
            <w:bottom w:val="none" w:sz="0" w:space="0" w:color="auto"/>
            <w:right w:val="none" w:sz="0" w:space="0" w:color="auto"/>
          </w:divBdr>
        </w:div>
        <w:div w:id="82994817">
          <w:marLeft w:val="0"/>
          <w:marRight w:val="0"/>
          <w:marTop w:val="0"/>
          <w:marBottom w:val="0"/>
          <w:divBdr>
            <w:top w:val="none" w:sz="0" w:space="0" w:color="auto"/>
            <w:left w:val="none" w:sz="0" w:space="0" w:color="auto"/>
            <w:bottom w:val="none" w:sz="0" w:space="0" w:color="auto"/>
            <w:right w:val="none" w:sz="0" w:space="0" w:color="auto"/>
          </w:divBdr>
        </w:div>
        <w:div w:id="339815713">
          <w:marLeft w:val="0"/>
          <w:marRight w:val="0"/>
          <w:marTop w:val="0"/>
          <w:marBottom w:val="0"/>
          <w:divBdr>
            <w:top w:val="none" w:sz="0" w:space="0" w:color="auto"/>
            <w:left w:val="none" w:sz="0" w:space="0" w:color="auto"/>
            <w:bottom w:val="none" w:sz="0" w:space="0" w:color="auto"/>
            <w:right w:val="none" w:sz="0" w:space="0" w:color="auto"/>
          </w:divBdr>
        </w:div>
        <w:div w:id="1570262696">
          <w:marLeft w:val="0"/>
          <w:marRight w:val="0"/>
          <w:marTop w:val="0"/>
          <w:marBottom w:val="0"/>
          <w:divBdr>
            <w:top w:val="none" w:sz="0" w:space="0" w:color="auto"/>
            <w:left w:val="none" w:sz="0" w:space="0" w:color="auto"/>
            <w:bottom w:val="none" w:sz="0" w:space="0" w:color="auto"/>
            <w:right w:val="none" w:sz="0" w:space="0" w:color="auto"/>
          </w:divBdr>
        </w:div>
        <w:div w:id="664018867">
          <w:marLeft w:val="0"/>
          <w:marRight w:val="0"/>
          <w:marTop w:val="0"/>
          <w:marBottom w:val="0"/>
          <w:divBdr>
            <w:top w:val="none" w:sz="0" w:space="0" w:color="auto"/>
            <w:left w:val="none" w:sz="0" w:space="0" w:color="auto"/>
            <w:bottom w:val="none" w:sz="0" w:space="0" w:color="auto"/>
            <w:right w:val="none" w:sz="0" w:space="0" w:color="auto"/>
          </w:divBdr>
        </w:div>
        <w:div w:id="899904141">
          <w:marLeft w:val="0"/>
          <w:marRight w:val="0"/>
          <w:marTop w:val="0"/>
          <w:marBottom w:val="0"/>
          <w:divBdr>
            <w:top w:val="none" w:sz="0" w:space="0" w:color="auto"/>
            <w:left w:val="none" w:sz="0" w:space="0" w:color="auto"/>
            <w:bottom w:val="none" w:sz="0" w:space="0" w:color="auto"/>
            <w:right w:val="none" w:sz="0" w:space="0" w:color="auto"/>
          </w:divBdr>
        </w:div>
        <w:div w:id="1056466502">
          <w:marLeft w:val="0"/>
          <w:marRight w:val="0"/>
          <w:marTop w:val="0"/>
          <w:marBottom w:val="0"/>
          <w:divBdr>
            <w:top w:val="none" w:sz="0" w:space="0" w:color="auto"/>
            <w:left w:val="none" w:sz="0" w:space="0" w:color="auto"/>
            <w:bottom w:val="none" w:sz="0" w:space="0" w:color="auto"/>
            <w:right w:val="none" w:sz="0" w:space="0" w:color="auto"/>
          </w:divBdr>
        </w:div>
        <w:div w:id="983387589">
          <w:marLeft w:val="0"/>
          <w:marRight w:val="0"/>
          <w:marTop w:val="0"/>
          <w:marBottom w:val="0"/>
          <w:divBdr>
            <w:top w:val="none" w:sz="0" w:space="0" w:color="auto"/>
            <w:left w:val="none" w:sz="0" w:space="0" w:color="auto"/>
            <w:bottom w:val="none" w:sz="0" w:space="0" w:color="auto"/>
            <w:right w:val="none" w:sz="0" w:space="0" w:color="auto"/>
          </w:divBdr>
        </w:div>
        <w:div w:id="624427155">
          <w:marLeft w:val="0"/>
          <w:marRight w:val="0"/>
          <w:marTop w:val="0"/>
          <w:marBottom w:val="0"/>
          <w:divBdr>
            <w:top w:val="none" w:sz="0" w:space="0" w:color="auto"/>
            <w:left w:val="none" w:sz="0" w:space="0" w:color="auto"/>
            <w:bottom w:val="none" w:sz="0" w:space="0" w:color="auto"/>
            <w:right w:val="none" w:sz="0" w:space="0" w:color="auto"/>
          </w:divBdr>
        </w:div>
        <w:div w:id="2116558788">
          <w:marLeft w:val="0"/>
          <w:marRight w:val="0"/>
          <w:marTop w:val="0"/>
          <w:marBottom w:val="0"/>
          <w:divBdr>
            <w:top w:val="none" w:sz="0" w:space="0" w:color="auto"/>
            <w:left w:val="none" w:sz="0" w:space="0" w:color="auto"/>
            <w:bottom w:val="none" w:sz="0" w:space="0" w:color="auto"/>
            <w:right w:val="none" w:sz="0" w:space="0" w:color="auto"/>
          </w:divBdr>
        </w:div>
        <w:div w:id="898125267">
          <w:marLeft w:val="0"/>
          <w:marRight w:val="0"/>
          <w:marTop w:val="0"/>
          <w:marBottom w:val="0"/>
          <w:divBdr>
            <w:top w:val="none" w:sz="0" w:space="0" w:color="auto"/>
            <w:left w:val="none" w:sz="0" w:space="0" w:color="auto"/>
            <w:bottom w:val="none" w:sz="0" w:space="0" w:color="auto"/>
            <w:right w:val="none" w:sz="0" w:space="0" w:color="auto"/>
          </w:divBdr>
        </w:div>
        <w:div w:id="637800807">
          <w:marLeft w:val="0"/>
          <w:marRight w:val="0"/>
          <w:marTop w:val="0"/>
          <w:marBottom w:val="0"/>
          <w:divBdr>
            <w:top w:val="none" w:sz="0" w:space="0" w:color="auto"/>
            <w:left w:val="none" w:sz="0" w:space="0" w:color="auto"/>
            <w:bottom w:val="none" w:sz="0" w:space="0" w:color="auto"/>
            <w:right w:val="none" w:sz="0" w:space="0" w:color="auto"/>
          </w:divBdr>
        </w:div>
        <w:div w:id="432094686">
          <w:marLeft w:val="0"/>
          <w:marRight w:val="0"/>
          <w:marTop w:val="0"/>
          <w:marBottom w:val="0"/>
          <w:divBdr>
            <w:top w:val="none" w:sz="0" w:space="0" w:color="auto"/>
            <w:left w:val="none" w:sz="0" w:space="0" w:color="auto"/>
            <w:bottom w:val="none" w:sz="0" w:space="0" w:color="auto"/>
            <w:right w:val="none" w:sz="0" w:space="0" w:color="auto"/>
          </w:divBdr>
        </w:div>
        <w:div w:id="2127892800">
          <w:marLeft w:val="0"/>
          <w:marRight w:val="0"/>
          <w:marTop w:val="0"/>
          <w:marBottom w:val="0"/>
          <w:divBdr>
            <w:top w:val="none" w:sz="0" w:space="0" w:color="auto"/>
            <w:left w:val="none" w:sz="0" w:space="0" w:color="auto"/>
            <w:bottom w:val="none" w:sz="0" w:space="0" w:color="auto"/>
            <w:right w:val="none" w:sz="0" w:space="0" w:color="auto"/>
          </w:divBdr>
        </w:div>
        <w:div w:id="1682970946">
          <w:marLeft w:val="0"/>
          <w:marRight w:val="0"/>
          <w:marTop w:val="0"/>
          <w:marBottom w:val="0"/>
          <w:divBdr>
            <w:top w:val="none" w:sz="0" w:space="0" w:color="auto"/>
            <w:left w:val="none" w:sz="0" w:space="0" w:color="auto"/>
            <w:bottom w:val="none" w:sz="0" w:space="0" w:color="auto"/>
            <w:right w:val="none" w:sz="0" w:space="0" w:color="auto"/>
          </w:divBdr>
        </w:div>
        <w:div w:id="97792753">
          <w:marLeft w:val="0"/>
          <w:marRight w:val="0"/>
          <w:marTop w:val="0"/>
          <w:marBottom w:val="0"/>
          <w:divBdr>
            <w:top w:val="none" w:sz="0" w:space="0" w:color="auto"/>
            <w:left w:val="none" w:sz="0" w:space="0" w:color="auto"/>
            <w:bottom w:val="none" w:sz="0" w:space="0" w:color="auto"/>
            <w:right w:val="none" w:sz="0" w:space="0" w:color="auto"/>
          </w:divBdr>
        </w:div>
        <w:div w:id="1507135823">
          <w:marLeft w:val="0"/>
          <w:marRight w:val="0"/>
          <w:marTop w:val="0"/>
          <w:marBottom w:val="0"/>
          <w:divBdr>
            <w:top w:val="none" w:sz="0" w:space="0" w:color="auto"/>
            <w:left w:val="none" w:sz="0" w:space="0" w:color="auto"/>
            <w:bottom w:val="none" w:sz="0" w:space="0" w:color="auto"/>
            <w:right w:val="none" w:sz="0" w:space="0" w:color="auto"/>
          </w:divBdr>
        </w:div>
        <w:div w:id="546988600">
          <w:marLeft w:val="0"/>
          <w:marRight w:val="0"/>
          <w:marTop w:val="0"/>
          <w:marBottom w:val="0"/>
          <w:divBdr>
            <w:top w:val="none" w:sz="0" w:space="0" w:color="auto"/>
            <w:left w:val="none" w:sz="0" w:space="0" w:color="auto"/>
            <w:bottom w:val="none" w:sz="0" w:space="0" w:color="auto"/>
            <w:right w:val="none" w:sz="0" w:space="0" w:color="auto"/>
          </w:divBdr>
        </w:div>
        <w:div w:id="668139561">
          <w:marLeft w:val="0"/>
          <w:marRight w:val="0"/>
          <w:marTop w:val="0"/>
          <w:marBottom w:val="0"/>
          <w:divBdr>
            <w:top w:val="none" w:sz="0" w:space="0" w:color="auto"/>
            <w:left w:val="none" w:sz="0" w:space="0" w:color="auto"/>
            <w:bottom w:val="none" w:sz="0" w:space="0" w:color="auto"/>
            <w:right w:val="none" w:sz="0" w:space="0" w:color="auto"/>
          </w:divBdr>
        </w:div>
        <w:div w:id="462038475">
          <w:marLeft w:val="0"/>
          <w:marRight w:val="0"/>
          <w:marTop w:val="0"/>
          <w:marBottom w:val="0"/>
          <w:divBdr>
            <w:top w:val="none" w:sz="0" w:space="0" w:color="auto"/>
            <w:left w:val="none" w:sz="0" w:space="0" w:color="auto"/>
            <w:bottom w:val="none" w:sz="0" w:space="0" w:color="auto"/>
            <w:right w:val="none" w:sz="0" w:space="0" w:color="auto"/>
          </w:divBdr>
        </w:div>
        <w:div w:id="1705398897">
          <w:marLeft w:val="0"/>
          <w:marRight w:val="0"/>
          <w:marTop w:val="0"/>
          <w:marBottom w:val="0"/>
          <w:divBdr>
            <w:top w:val="none" w:sz="0" w:space="0" w:color="auto"/>
            <w:left w:val="none" w:sz="0" w:space="0" w:color="auto"/>
            <w:bottom w:val="none" w:sz="0" w:space="0" w:color="auto"/>
            <w:right w:val="none" w:sz="0" w:space="0" w:color="auto"/>
          </w:divBdr>
        </w:div>
        <w:div w:id="1329597371">
          <w:marLeft w:val="0"/>
          <w:marRight w:val="0"/>
          <w:marTop w:val="0"/>
          <w:marBottom w:val="0"/>
          <w:divBdr>
            <w:top w:val="none" w:sz="0" w:space="0" w:color="auto"/>
            <w:left w:val="none" w:sz="0" w:space="0" w:color="auto"/>
            <w:bottom w:val="none" w:sz="0" w:space="0" w:color="auto"/>
            <w:right w:val="none" w:sz="0" w:space="0" w:color="auto"/>
          </w:divBdr>
        </w:div>
        <w:div w:id="99035494">
          <w:marLeft w:val="0"/>
          <w:marRight w:val="0"/>
          <w:marTop w:val="0"/>
          <w:marBottom w:val="0"/>
          <w:divBdr>
            <w:top w:val="none" w:sz="0" w:space="0" w:color="auto"/>
            <w:left w:val="none" w:sz="0" w:space="0" w:color="auto"/>
            <w:bottom w:val="none" w:sz="0" w:space="0" w:color="auto"/>
            <w:right w:val="none" w:sz="0" w:space="0" w:color="auto"/>
          </w:divBdr>
        </w:div>
        <w:div w:id="1335570959">
          <w:marLeft w:val="0"/>
          <w:marRight w:val="0"/>
          <w:marTop w:val="0"/>
          <w:marBottom w:val="0"/>
          <w:divBdr>
            <w:top w:val="none" w:sz="0" w:space="0" w:color="auto"/>
            <w:left w:val="none" w:sz="0" w:space="0" w:color="auto"/>
            <w:bottom w:val="none" w:sz="0" w:space="0" w:color="auto"/>
            <w:right w:val="none" w:sz="0" w:space="0" w:color="auto"/>
          </w:divBdr>
        </w:div>
        <w:div w:id="30810395">
          <w:marLeft w:val="0"/>
          <w:marRight w:val="0"/>
          <w:marTop w:val="0"/>
          <w:marBottom w:val="0"/>
          <w:divBdr>
            <w:top w:val="none" w:sz="0" w:space="0" w:color="auto"/>
            <w:left w:val="none" w:sz="0" w:space="0" w:color="auto"/>
            <w:bottom w:val="none" w:sz="0" w:space="0" w:color="auto"/>
            <w:right w:val="none" w:sz="0" w:space="0" w:color="auto"/>
          </w:divBdr>
        </w:div>
        <w:div w:id="403919715">
          <w:marLeft w:val="0"/>
          <w:marRight w:val="0"/>
          <w:marTop w:val="0"/>
          <w:marBottom w:val="0"/>
          <w:divBdr>
            <w:top w:val="none" w:sz="0" w:space="0" w:color="auto"/>
            <w:left w:val="none" w:sz="0" w:space="0" w:color="auto"/>
            <w:bottom w:val="none" w:sz="0" w:space="0" w:color="auto"/>
            <w:right w:val="none" w:sz="0" w:space="0" w:color="auto"/>
          </w:divBdr>
        </w:div>
        <w:div w:id="407074672">
          <w:marLeft w:val="0"/>
          <w:marRight w:val="0"/>
          <w:marTop w:val="0"/>
          <w:marBottom w:val="0"/>
          <w:divBdr>
            <w:top w:val="none" w:sz="0" w:space="0" w:color="auto"/>
            <w:left w:val="none" w:sz="0" w:space="0" w:color="auto"/>
            <w:bottom w:val="none" w:sz="0" w:space="0" w:color="auto"/>
            <w:right w:val="none" w:sz="0" w:space="0" w:color="auto"/>
          </w:divBdr>
        </w:div>
      </w:divsChild>
    </w:div>
    <w:div w:id="2019506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4.wdp"/><Relationship Id="rId26" Type="http://schemas.openxmlformats.org/officeDocument/2006/relationships/hyperlink" Target="http://www.ikalogic.com/isp.php" TargetMode="Externa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footer" Target="footer2.xml"/><Relationship Id="rId7" Type="http://schemas.openxmlformats.org/officeDocument/2006/relationships/webSettings" Target="webSettings.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hyperlink" Target="http://www.ijera.com/papers/Vol3_issue1/DP31778783.pdf" TargetMode="External"/><Relationship Id="rId33" Type="http://schemas.openxmlformats.org/officeDocument/2006/relationships/header" Target="header1.xml"/><Relationship Id="rId2" Type="http://schemas.openxmlformats.org/officeDocument/2006/relationships/customXml" Target="../customXml/item2.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hyperlink" Target="https://www.elprocus.com/classification-power-supply-different-type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www.researchgate.net/publication/347893879_POWER_SUPPLY" TargetMode="External"/><Relationship Id="rId36" Type="http://schemas.openxmlformats.org/officeDocument/2006/relationships/theme" Target="theme/theme1.xml"/><Relationship Id="rId10" Type="http://schemas.openxmlformats.org/officeDocument/2006/relationships/hyperlink" Target="mailto:christian.gumapac@bisu.edu.ph" TargetMode="External"/><Relationship Id="rId19" Type="http://schemas.openxmlformats.org/officeDocument/2006/relationships/image" Target="media/image5.png"/><Relationship Id="rId31" Type="http://schemas.openxmlformats.org/officeDocument/2006/relationships/hyperlink" Target="https://www.researchgate.net/deref/http%3A%2F%2Fitech.fgcu.edu%2Ffaculty%2Fzalewski%2FCDA4170%2Ffiles%2FPresentation%2520Tim.pdf" TargetMode="External"/><Relationship Id="rId4" Type="http://schemas.openxmlformats.org/officeDocument/2006/relationships/numbering" Target="numbering.xml"/><Relationship Id="rId9" Type="http://schemas.openxmlformats.org/officeDocument/2006/relationships/endnotes" Target="endnotes.xml"/><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hyperlink" Target="file:///C:/Users/christian%20gumapac/Downloads/ARDUINO%20BASED%20DC%20MOTOR%20SPEED%20CONTROL.pdf" TargetMode="External"/><Relationship Id="rId30" Type="http://schemas.openxmlformats.org/officeDocument/2006/relationships/hyperlink" Target="https://www.actpower.com/educational/power-supply-component-availability/" TargetMode="External"/><Relationship Id="rId35" Type="http://schemas.openxmlformats.org/officeDocument/2006/relationships/fontTable" Target="fontTable.xml"/><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G:\RESEARCH-PROJECT-ACM-FORMAT\Windows\acm_mat_word_v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9D1DEEADAC1A5458EF0D48482917E3D" ma:contentTypeVersion="9" ma:contentTypeDescription="Create a new document." ma:contentTypeScope="" ma:versionID="abc4400fffc5612c7da77728d6747fe1">
  <xsd:schema xmlns:xsd="http://www.w3.org/2001/XMLSchema" xmlns:xs="http://www.w3.org/2001/XMLSchema" xmlns:p="http://schemas.microsoft.com/office/2006/metadata/properties" xmlns:ns2="64465c1d-2775-432b-8ccf-8b9a5bbd2975" xmlns:ns3="d7bec7bf-3da8-4078-8aa6-220bab9f77bc" targetNamespace="http://schemas.microsoft.com/office/2006/metadata/properties" ma:root="true" ma:fieldsID="6b652a7e421d27745c6e6665c9e06256" ns2:_="" ns3:_="">
    <xsd:import namespace="64465c1d-2775-432b-8ccf-8b9a5bbd2975"/>
    <xsd:import namespace="d7bec7bf-3da8-4078-8aa6-220bab9f77b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465c1d-2775-432b-8ccf-8b9a5bbd29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7bec7bf-3da8-4078-8aa6-220bab9f77bc"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716A373-E710-437F-917D-6BD84FE4BB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465c1d-2775-432b-8ccf-8b9a5bbd2975"/>
    <ds:schemaRef ds:uri="d7bec7bf-3da8-4078-8aa6-220bab9f77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8D8D14C-23DA-4E89-A8FE-F23174827AEA}">
  <ds:schemaRefs>
    <ds:schemaRef ds:uri="http://schemas.microsoft.com/sharepoint/v3/contenttype/forms"/>
  </ds:schemaRefs>
</ds:datastoreItem>
</file>

<file path=customXml/itemProps3.xml><?xml version="1.0" encoding="utf-8"?>
<ds:datastoreItem xmlns:ds="http://schemas.openxmlformats.org/officeDocument/2006/customXml" ds:itemID="{3326E8FA-DBB8-4655-8EB6-26A3EF37872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acm_mat_word_v2</Template>
  <TotalTime>2</TotalTime>
  <Pages>7</Pages>
  <Words>1524</Words>
  <Characters>8693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Christian Gumapac</cp:lastModifiedBy>
  <cp:revision>2</cp:revision>
  <dcterms:created xsi:type="dcterms:W3CDTF">2022-06-04T15:26:00Z</dcterms:created>
  <dcterms:modified xsi:type="dcterms:W3CDTF">2022-06-04T15:26:00Z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0x01010039D1DEEADAC1A5458EF0D48482917E3D</vt:lpwstr>
  </property>
</Properties>
</file>